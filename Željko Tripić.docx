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7D62B" w14:textId="77777777" w:rsidR="00A55D81" w:rsidRDefault="00A55D81" w:rsidP="00AF63DD">
      <w:pPr>
        <w:spacing w:after="120"/>
      </w:pP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67456" behindDoc="1" locked="1" layoutInCell="1" allowOverlap="1" wp14:anchorId="2C0687A2" wp14:editId="118E25D9">
                <wp:simplePos x="0" y="0"/>
                <wp:positionH relativeFrom="page">
                  <wp:posOffset>7543800</wp:posOffset>
                </wp:positionH>
                <wp:positionV relativeFrom="paragraph">
                  <wp:posOffset>-691515</wp:posOffset>
                </wp:positionV>
                <wp:extent cx="228600" cy="10058400"/>
                <wp:effectExtent l="0" t="0" r="0" b="0"/>
                <wp:wrapNone/>
                <wp:docPr id="265580406" name="Rect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00584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  <a:alpha val="38285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2E7AB7" id="Rectangle 1" o:spid="_x0000_s1026" alt="&quot;&quot;" style="position:absolute;margin-left:594pt;margin-top:-54.45pt;width:18pt;height:11in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" fillcolor="#c8d2e9 [1302]" stroked="f" strokeweight="1pt">
                <v:fill opacity="25186f"/>
                <w10:wrap anchorx="page"/>
                <w10:anchorlock/>
              </v:rect>
            </w:pict>
          </mc:Fallback>
        </mc:AlternateContent>
      </w:r>
    </w:p>
    <w:tbl>
      <w:tblPr>
        <w:tblW w:w="5048" w:type="pct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14"/>
        <w:gridCol w:w="1776"/>
        <w:gridCol w:w="20"/>
        <w:gridCol w:w="76"/>
        <w:gridCol w:w="1794"/>
        <w:gridCol w:w="270"/>
        <w:gridCol w:w="3420"/>
        <w:gridCol w:w="2520"/>
        <w:gridCol w:w="90"/>
        <w:gridCol w:w="7"/>
        <w:gridCol w:w="90"/>
      </w:tblGrid>
      <w:tr w:rsidR="00816833" w:rsidRPr="0002546C" w14:paraId="641122E0" w14:textId="77777777" w:rsidTr="009105AA">
        <w:trPr>
          <w:gridAfter w:val="2"/>
          <w:wAfter w:w="97" w:type="dxa"/>
          <w:trHeight w:val="1440"/>
        </w:trPr>
        <w:tc>
          <w:tcPr>
            <w:tcW w:w="114" w:type="dxa"/>
          </w:tcPr>
          <w:p w14:paraId="143FF023" w14:textId="77777777" w:rsidR="00816833" w:rsidRDefault="00816833" w:rsidP="00815A12">
            <w:pPr>
              <w:rPr>
                <w:shd w:val="clear" w:color="auto" w:fill="FFFFFF"/>
              </w:rPr>
            </w:pPr>
          </w:p>
        </w:tc>
        <w:tc>
          <w:tcPr>
            <w:tcW w:w="7356" w:type="dxa"/>
            <w:gridSpan w:val="6"/>
          </w:tcPr>
          <w:p w14:paraId="73EC3140" w14:textId="039BD8B8" w:rsidR="00816833" w:rsidRPr="00132DD4" w:rsidRDefault="0048576F" w:rsidP="00FC55B2">
            <w:pPr>
              <w:pStyle w:val="Title"/>
            </w:pPr>
            <w:r>
              <w:rPr>
                <w:rFonts w:ascii="Calibri" w:hAnsi="Calibri" w:cs="Calibri"/>
              </w:rPr>
              <w:t>Željko Tripić</w:t>
            </w:r>
          </w:p>
          <w:p w14:paraId="472A497A" w14:textId="5C1C1916" w:rsidR="00E32322" w:rsidRPr="00E32322" w:rsidRDefault="0048576F" w:rsidP="00E32322">
            <w:pPr>
              <w:pStyle w:val="Subtitle"/>
            </w:pPr>
            <w:r>
              <w:t>Software engineer</w:t>
            </w:r>
          </w:p>
        </w:tc>
        <w:tc>
          <w:tcPr>
            <w:tcW w:w="2520" w:type="dxa"/>
          </w:tcPr>
          <w:p w14:paraId="3C51B672" w14:textId="64793863" w:rsidR="00816833" w:rsidRPr="00AF63DD" w:rsidRDefault="0048576F" w:rsidP="000930DF">
            <w:pPr>
              <w:jc w:val="right"/>
              <w:rPr>
                <w:lang w:val="fr-FR"/>
              </w:rPr>
            </w:pPr>
            <w:r>
              <w:t>Novosadska 55</w:t>
            </w:r>
          </w:p>
          <w:p w14:paraId="25D10730" w14:textId="49A9C8D7" w:rsidR="00816833" w:rsidRPr="0048576F" w:rsidRDefault="0048576F" w:rsidP="000930DF">
            <w:pPr>
              <w:jc w:val="right"/>
              <w:rPr>
                <w:rFonts w:ascii="Calibri" w:hAnsi="Calibri" w:cs="Calibri"/>
                <w:lang w:val="fr-FR"/>
              </w:rPr>
            </w:pPr>
            <w:r>
              <w:t>Modrica</w:t>
            </w:r>
          </w:p>
          <w:p w14:paraId="5F0D72C2" w14:textId="3DCC41E1" w:rsidR="00816833" w:rsidRDefault="0048576F" w:rsidP="000930DF">
            <w:pPr>
              <w:jc w:val="right"/>
            </w:pPr>
            <w:r>
              <w:t>Bosnia and Herzegovina</w:t>
            </w:r>
          </w:p>
          <w:p w14:paraId="113FDEB0" w14:textId="03094844" w:rsidR="00E32322" w:rsidRPr="00AF63DD" w:rsidRDefault="00E32322" w:rsidP="000930DF">
            <w:pPr>
              <w:jc w:val="right"/>
              <w:rPr>
                <w:lang w:val="fr-FR"/>
              </w:rPr>
            </w:pPr>
            <w:r>
              <w:t>+387 66 795 810</w:t>
            </w:r>
          </w:p>
          <w:p w14:paraId="21F870C4" w14:textId="571ECE83" w:rsidR="00816833" w:rsidRPr="00AF63DD" w:rsidRDefault="0048576F" w:rsidP="000930DF">
            <w:pPr>
              <w:jc w:val="right"/>
              <w:rPr>
                <w:shd w:val="clear" w:color="auto" w:fill="FFFFFF"/>
                <w:lang w:val="fr-FR"/>
              </w:rPr>
            </w:pPr>
            <w:r>
              <w:t>zeljkotripicbl@gmail.com</w:t>
            </w:r>
          </w:p>
        </w:tc>
        <w:tc>
          <w:tcPr>
            <w:tcW w:w="90" w:type="dxa"/>
          </w:tcPr>
          <w:p w14:paraId="530AE572" w14:textId="77777777" w:rsidR="00816833" w:rsidRPr="00AF63DD" w:rsidRDefault="00816833" w:rsidP="00815A12">
            <w:pPr>
              <w:rPr>
                <w:shd w:val="clear" w:color="auto" w:fill="FFFFFF"/>
                <w:lang w:val="fr-FR"/>
              </w:rPr>
            </w:pPr>
          </w:p>
        </w:tc>
      </w:tr>
      <w:tr w:rsidR="00E32322" w:rsidRPr="0002546C" w14:paraId="1185AEB7" w14:textId="77777777" w:rsidTr="009105AA">
        <w:trPr>
          <w:gridAfter w:val="2"/>
          <w:wAfter w:w="97" w:type="dxa"/>
          <w:trHeight w:val="390"/>
        </w:trPr>
        <w:tc>
          <w:tcPr>
            <w:tcW w:w="114" w:type="dxa"/>
          </w:tcPr>
          <w:p w14:paraId="2622A655" w14:textId="77777777" w:rsidR="00E32322" w:rsidRPr="00E32322" w:rsidRDefault="00E32322" w:rsidP="00815A12">
            <w:pPr>
              <w:rPr>
                <w:rFonts w:asciiTheme="majorHAnsi" w:hAnsiTheme="majorHAnsi"/>
                <w:b/>
                <w:bCs/>
                <w:sz w:val="22"/>
                <w:szCs w:val="28"/>
                <w:shd w:val="clear" w:color="auto" w:fill="FFFFFF"/>
                <w:lang w:val="fr-FR"/>
              </w:rPr>
            </w:pPr>
          </w:p>
        </w:tc>
        <w:tc>
          <w:tcPr>
            <w:tcW w:w="3666" w:type="dxa"/>
            <w:gridSpan w:val="4"/>
            <w:tcBorders>
              <w:top w:val="single" w:sz="24" w:space="0" w:color="ACBCDF" w:themeColor="accent3" w:themeTint="99"/>
            </w:tcBorders>
            <w:vAlign w:val="center"/>
          </w:tcPr>
          <w:p w14:paraId="1A53D7AF" w14:textId="31588654" w:rsidR="00E32322" w:rsidRPr="00E32322" w:rsidRDefault="00E32322" w:rsidP="00E32322">
            <w:pPr>
              <w:rPr>
                <w:rFonts w:asciiTheme="majorHAnsi" w:hAnsiTheme="majorHAnsi"/>
                <w:b/>
                <w:bCs/>
                <w:sz w:val="22"/>
                <w:szCs w:val="28"/>
                <w:shd w:val="clear" w:color="auto" w:fill="FFFFFF"/>
                <w:lang w:val="fr-FR"/>
              </w:rPr>
            </w:pPr>
            <w:r w:rsidRPr="00E32322">
              <w:rPr>
                <w:rStyle w:val="rynqvb"/>
                <w:rFonts w:asciiTheme="majorHAnsi" w:hAnsiTheme="majorHAnsi"/>
                <w:b/>
                <w:bCs/>
                <w:sz w:val="22"/>
                <w:szCs w:val="28"/>
                <w:lang w:val="en"/>
              </w:rPr>
              <w:t>DATE OF BIRTH</w:t>
            </w:r>
          </w:p>
        </w:tc>
        <w:tc>
          <w:tcPr>
            <w:tcW w:w="270" w:type="dxa"/>
            <w:tcBorders>
              <w:top w:val="single" w:sz="24" w:space="0" w:color="E7E6E6" w:themeColor="background2"/>
            </w:tcBorders>
          </w:tcPr>
          <w:p w14:paraId="1D860F05" w14:textId="77777777" w:rsidR="00E32322" w:rsidRPr="00AF63DD" w:rsidRDefault="00E32322" w:rsidP="002F1938">
            <w:pPr>
              <w:rPr>
                <w:shd w:val="clear" w:color="auto" w:fill="FFFFFF"/>
                <w:lang w:val="fr-FR"/>
              </w:rPr>
            </w:pPr>
          </w:p>
        </w:tc>
        <w:tc>
          <w:tcPr>
            <w:tcW w:w="5940" w:type="dxa"/>
            <w:gridSpan w:val="2"/>
            <w:tcBorders>
              <w:top w:val="single" w:sz="24" w:space="0" w:color="E7E6E6" w:themeColor="background2"/>
            </w:tcBorders>
            <w:vAlign w:val="center"/>
          </w:tcPr>
          <w:p w14:paraId="3AFB005E" w14:textId="402F7E6C" w:rsidR="00E32322" w:rsidRPr="00AF63DD" w:rsidRDefault="00E32322" w:rsidP="00E32322">
            <w:pPr>
              <w:rPr>
                <w:shd w:val="clear" w:color="auto" w:fill="FFFFFF"/>
                <w:lang w:val="fr-FR"/>
              </w:rPr>
            </w:pPr>
            <w:r>
              <w:rPr>
                <w:shd w:val="clear" w:color="auto" w:fill="FFFFFF"/>
                <w:lang w:val="fr-FR"/>
              </w:rPr>
              <w:t>10.06.2000</w:t>
            </w:r>
            <w:r w:rsidR="00E210E1">
              <w:rPr>
                <w:shd w:val="clear" w:color="auto" w:fill="FFFFFF"/>
                <w:lang w:val="fr-FR"/>
              </w:rPr>
              <w:t>.</w:t>
            </w:r>
          </w:p>
        </w:tc>
        <w:tc>
          <w:tcPr>
            <w:tcW w:w="90" w:type="dxa"/>
          </w:tcPr>
          <w:p w14:paraId="4A49EFEA" w14:textId="77777777" w:rsidR="00E32322" w:rsidRPr="00AF63DD" w:rsidRDefault="00E32322" w:rsidP="00815A12">
            <w:pPr>
              <w:rPr>
                <w:shd w:val="clear" w:color="auto" w:fill="FFFFFF"/>
                <w:lang w:val="fr-FR"/>
              </w:rPr>
            </w:pPr>
          </w:p>
        </w:tc>
      </w:tr>
      <w:tr w:rsidR="00FC55B2" w:rsidRPr="0002546C" w14:paraId="01F1610E" w14:textId="77777777" w:rsidTr="009105AA">
        <w:trPr>
          <w:gridAfter w:val="2"/>
          <w:wAfter w:w="97" w:type="dxa"/>
          <w:trHeight w:val="390"/>
        </w:trPr>
        <w:tc>
          <w:tcPr>
            <w:tcW w:w="114" w:type="dxa"/>
          </w:tcPr>
          <w:p w14:paraId="0073CAC3" w14:textId="77777777" w:rsidR="00FC55B2" w:rsidRPr="00AF63DD" w:rsidRDefault="00FC55B2" w:rsidP="00815A12">
            <w:pPr>
              <w:rPr>
                <w:shd w:val="clear" w:color="auto" w:fill="FFFFFF"/>
                <w:lang w:val="fr-FR"/>
              </w:rPr>
            </w:pPr>
          </w:p>
        </w:tc>
        <w:tc>
          <w:tcPr>
            <w:tcW w:w="3666" w:type="dxa"/>
            <w:gridSpan w:val="4"/>
            <w:tcBorders>
              <w:top w:val="single" w:sz="24" w:space="0" w:color="ACBCDF" w:themeColor="accent3" w:themeTint="99"/>
            </w:tcBorders>
          </w:tcPr>
          <w:p w14:paraId="75365714" w14:textId="77777777" w:rsidR="00FC55B2" w:rsidRPr="00AF63DD" w:rsidRDefault="00FC55B2" w:rsidP="002F1938">
            <w:pPr>
              <w:rPr>
                <w:shd w:val="clear" w:color="auto" w:fill="FFFFFF"/>
                <w:lang w:val="fr-FR"/>
              </w:rPr>
            </w:pPr>
          </w:p>
        </w:tc>
        <w:tc>
          <w:tcPr>
            <w:tcW w:w="270" w:type="dxa"/>
            <w:tcBorders>
              <w:top w:val="single" w:sz="24" w:space="0" w:color="E7E6E6" w:themeColor="background2"/>
            </w:tcBorders>
          </w:tcPr>
          <w:p w14:paraId="40B79BF8" w14:textId="77777777" w:rsidR="00FC55B2" w:rsidRPr="00AF63DD" w:rsidRDefault="00FC55B2" w:rsidP="002F1938">
            <w:pPr>
              <w:rPr>
                <w:shd w:val="clear" w:color="auto" w:fill="FFFFFF"/>
                <w:lang w:val="fr-FR"/>
              </w:rPr>
            </w:pPr>
          </w:p>
        </w:tc>
        <w:tc>
          <w:tcPr>
            <w:tcW w:w="5940" w:type="dxa"/>
            <w:gridSpan w:val="2"/>
            <w:tcBorders>
              <w:top w:val="single" w:sz="24" w:space="0" w:color="E7E6E6" w:themeColor="background2"/>
            </w:tcBorders>
          </w:tcPr>
          <w:p w14:paraId="5EE7484B" w14:textId="77777777" w:rsidR="00FC55B2" w:rsidRPr="00AF63DD" w:rsidRDefault="00FC55B2" w:rsidP="002F1938">
            <w:pPr>
              <w:rPr>
                <w:shd w:val="clear" w:color="auto" w:fill="FFFFFF"/>
                <w:lang w:val="fr-FR"/>
              </w:rPr>
            </w:pPr>
          </w:p>
        </w:tc>
        <w:tc>
          <w:tcPr>
            <w:tcW w:w="90" w:type="dxa"/>
          </w:tcPr>
          <w:p w14:paraId="69CD3EDC" w14:textId="77777777" w:rsidR="00FC55B2" w:rsidRPr="00AF63DD" w:rsidRDefault="00FC55B2" w:rsidP="00815A12">
            <w:pPr>
              <w:rPr>
                <w:shd w:val="clear" w:color="auto" w:fill="FFFFFF"/>
                <w:lang w:val="fr-FR"/>
              </w:rPr>
            </w:pPr>
          </w:p>
        </w:tc>
      </w:tr>
      <w:tr w:rsidR="000930DF" w14:paraId="54A0DD15" w14:textId="77777777" w:rsidTr="009105AA">
        <w:trPr>
          <w:gridAfter w:val="2"/>
          <w:wAfter w:w="97" w:type="dxa"/>
          <w:trHeight w:val="2880"/>
        </w:trPr>
        <w:tc>
          <w:tcPr>
            <w:tcW w:w="114" w:type="dxa"/>
          </w:tcPr>
          <w:p w14:paraId="2425157A" w14:textId="77777777" w:rsidR="000930DF" w:rsidRPr="00AF63DD" w:rsidRDefault="000930DF" w:rsidP="00815A12">
            <w:pPr>
              <w:rPr>
                <w:shd w:val="clear" w:color="auto" w:fill="FFFFFF"/>
                <w:lang w:val="fr-FR"/>
              </w:rPr>
            </w:pPr>
          </w:p>
        </w:tc>
        <w:tc>
          <w:tcPr>
            <w:tcW w:w="1776" w:type="dxa"/>
            <w:tcBorders>
              <w:bottom w:val="single" w:sz="8" w:space="0" w:color="ACBCDF" w:themeColor="accent3" w:themeTint="99"/>
            </w:tcBorders>
          </w:tcPr>
          <w:p w14:paraId="3DB5B66D" w14:textId="77777777" w:rsidR="000930DF" w:rsidRPr="00815A12" w:rsidRDefault="00000000" w:rsidP="000930DF">
            <w:pPr>
              <w:pStyle w:val="Heading1"/>
            </w:pPr>
            <w:sdt>
              <w:sdtPr>
                <w:id w:val="1965234404"/>
                <w:placeholder>
                  <w:docPart w:val="D00FEF5ABCFE4E1F92FFEC962BA8D6C8"/>
                </w:placeholder>
                <w:temporary/>
                <w:showingPlcHdr/>
                <w15:appearance w15:val="hidden"/>
              </w:sdtPr>
              <w:sdtContent>
                <w:r w:rsidR="000930DF" w:rsidRPr="00812E93">
                  <w:t>EDUCATION</w:t>
                </w:r>
              </w:sdtContent>
            </w:sdt>
          </w:p>
          <w:p w14:paraId="7F243A8D" w14:textId="77777777" w:rsidR="000930DF" w:rsidRDefault="000930DF" w:rsidP="000930DF"/>
        </w:tc>
        <w:tc>
          <w:tcPr>
            <w:tcW w:w="1890" w:type="dxa"/>
            <w:gridSpan w:val="3"/>
            <w:tcBorders>
              <w:bottom w:val="single" w:sz="8" w:space="0" w:color="ACBCDF" w:themeColor="accent3" w:themeTint="99"/>
            </w:tcBorders>
          </w:tcPr>
          <w:p w14:paraId="48249FB8" w14:textId="5A791A1E" w:rsidR="006523EB" w:rsidRDefault="009105AA" w:rsidP="000930DF">
            <w:pPr>
              <w:jc w:val="right"/>
            </w:pPr>
            <w:r>
              <w:t>Oct</w:t>
            </w:r>
            <w:r w:rsidR="0048576F">
              <w:t xml:space="preserve"> 2019 </w:t>
            </w:r>
            <w:r w:rsidR="00F11404">
              <w:t>– Oct</w:t>
            </w:r>
            <w:r w:rsidR="0048576F">
              <w:t xml:space="preserve"> 202</w:t>
            </w:r>
            <w:r w:rsidR="006523EB">
              <w:t>3</w:t>
            </w:r>
          </w:p>
          <w:p w14:paraId="4963AE57" w14:textId="77777777" w:rsidR="006523EB" w:rsidRDefault="006523EB" w:rsidP="000930DF">
            <w:pPr>
              <w:jc w:val="right"/>
            </w:pPr>
          </w:p>
          <w:p w14:paraId="52A66AF5" w14:textId="77777777" w:rsidR="006523EB" w:rsidRDefault="006523EB" w:rsidP="000930DF">
            <w:pPr>
              <w:jc w:val="right"/>
            </w:pPr>
          </w:p>
          <w:p w14:paraId="3070C383" w14:textId="77777777" w:rsidR="006523EB" w:rsidRDefault="006523EB" w:rsidP="000930DF">
            <w:pPr>
              <w:jc w:val="right"/>
            </w:pPr>
          </w:p>
          <w:p w14:paraId="09032D4F" w14:textId="77777777" w:rsidR="006523EB" w:rsidRDefault="006523EB" w:rsidP="000930DF">
            <w:pPr>
              <w:jc w:val="right"/>
            </w:pPr>
          </w:p>
          <w:p w14:paraId="13B8A379" w14:textId="77777777" w:rsidR="006523EB" w:rsidRDefault="006523EB" w:rsidP="000930DF">
            <w:pPr>
              <w:jc w:val="right"/>
            </w:pPr>
          </w:p>
          <w:p w14:paraId="75CFE6DE" w14:textId="77777777" w:rsidR="006523EB" w:rsidRDefault="006523EB" w:rsidP="000930DF">
            <w:pPr>
              <w:jc w:val="right"/>
            </w:pPr>
          </w:p>
          <w:p w14:paraId="71F167FC" w14:textId="77777777" w:rsidR="00F11404" w:rsidRDefault="00F11404" w:rsidP="00F11404">
            <w:pPr>
              <w:jc w:val="center"/>
            </w:pPr>
          </w:p>
          <w:p w14:paraId="0BF68689" w14:textId="77777777" w:rsidR="00F11404" w:rsidRDefault="00F11404" w:rsidP="00F11404">
            <w:pPr>
              <w:jc w:val="center"/>
            </w:pPr>
          </w:p>
          <w:p w14:paraId="44E381FF" w14:textId="77777777" w:rsidR="00F11404" w:rsidRDefault="00F11404" w:rsidP="00F11404">
            <w:pPr>
              <w:jc w:val="center"/>
            </w:pPr>
          </w:p>
          <w:p w14:paraId="41C32AAF" w14:textId="65292A44" w:rsidR="006523EB" w:rsidRDefault="006523EB" w:rsidP="00F11404">
            <w:pPr>
              <w:jc w:val="center"/>
            </w:pPr>
            <w:r>
              <w:t xml:space="preserve">Oct 2023 </w:t>
            </w:r>
            <w:r w:rsidR="00F11404">
              <w:t>– Nov</w:t>
            </w:r>
            <w:r>
              <w:t xml:space="preserve"> 2023</w:t>
            </w:r>
          </w:p>
          <w:p w14:paraId="556C9D83" w14:textId="77777777" w:rsidR="006523EB" w:rsidRDefault="006523EB" w:rsidP="000930DF">
            <w:pPr>
              <w:jc w:val="right"/>
            </w:pPr>
          </w:p>
          <w:p w14:paraId="75D9BAF1" w14:textId="6DA35C38" w:rsidR="000930DF" w:rsidRDefault="006523EB" w:rsidP="00F11404">
            <w:r>
              <w:t xml:space="preserve">Nov 2023 – Dec 2023 </w:t>
            </w:r>
          </w:p>
          <w:p w14:paraId="52AE2F9F" w14:textId="77777777" w:rsidR="006523EB" w:rsidRDefault="006523EB" w:rsidP="000930DF">
            <w:pPr>
              <w:jc w:val="right"/>
            </w:pPr>
          </w:p>
          <w:p w14:paraId="7DBA4431" w14:textId="77777777" w:rsidR="006523EB" w:rsidRDefault="006523EB" w:rsidP="000930DF">
            <w:pPr>
              <w:jc w:val="right"/>
            </w:pPr>
          </w:p>
          <w:p w14:paraId="2BE733F3" w14:textId="0C63549F" w:rsidR="006523EB" w:rsidRPr="00FC55B2" w:rsidRDefault="006523EB" w:rsidP="000930DF">
            <w:pPr>
              <w:jc w:val="right"/>
            </w:pPr>
          </w:p>
        </w:tc>
        <w:tc>
          <w:tcPr>
            <w:tcW w:w="270" w:type="dxa"/>
            <w:tcBorders>
              <w:bottom w:val="single" w:sz="8" w:space="0" w:color="ACBCDF" w:themeColor="accent3" w:themeTint="99"/>
            </w:tcBorders>
          </w:tcPr>
          <w:p w14:paraId="5FC0CD83" w14:textId="77777777" w:rsidR="000930DF" w:rsidRDefault="000930DF" w:rsidP="00CC5A64">
            <w:pPr>
              <w:rPr>
                <w:shd w:val="clear" w:color="auto" w:fill="FFFFFF"/>
              </w:rPr>
            </w:pPr>
          </w:p>
        </w:tc>
        <w:tc>
          <w:tcPr>
            <w:tcW w:w="5940" w:type="dxa"/>
            <w:gridSpan w:val="2"/>
            <w:tcBorders>
              <w:bottom w:val="single" w:sz="8" w:space="0" w:color="ACBCDF" w:themeColor="accent3" w:themeTint="99"/>
            </w:tcBorders>
          </w:tcPr>
          <w:p w14:paraId="02990B70" w14:textId="5D960B0D" w:rsidR="000930DF" w:rsidRPr="00686C88" w:rsidRDefault="0048576F" w:rsidP="00686C88">
            <w:pPr>
              <w:pStyle w:val="Heading2"/>
            </w:pPr>
            <w:r>
              <w:t>Bachelor degree in Electrical Engineering – Computer Science</w:t>
            </w:r>
          </w:p>
          <w:p w14:paraId="7ABAD9B0" w14:textId="6FC32B2E" w:rsidR="0048576F" w:rsidRDefault="0048576F" w:rsidP="00FC55B2">
            <w:r>
              <w:t xml:space="preserve">University of Banja Luka, Faculty of Electrical Engineering </w:t>
            </w:r>
          </w:p>
          <w:p w14:paraId="4FA6F3EF" w14:textId="3E1805CF" w:rsidR="006523EB" w:rsidRDefault="0048576F" w:rsidP="00FC55B2">
            <w:pPr>
              <w:rPr>
                <w:rFonts w:ascii="Calibri" w:hAnsi="Calibri" w:cs="Calibri"/>
              </w:rPr>
            </w:pPr>
            <w:r>
              <w:t xml:space="preserve">Average grade of 9,67 throughout academic studies. Relevant courses that I passed during studies:  </w:t>
            </w:r>
            <w:r w:rsidR="006523EB" w:rsidRPr="006523EB">
              <w:rPr>
                <w:rFonts w:cs="Calibri"/>
              </w:rPr>
              <w:t>Basics of Electronics, Data Structures and Algorithms, Programming languages I &amp; II (C, C++, C#, Java), Operating Systems. Computer Architecture, Computer Networks, Cryptography, Data Bases</w:t>
            </w:r>
            <w:r w:rsidR="00973D63">
              <w:rPr>
                <w:rFonts w:cs="Calibri"/>
              </w:rPr>
              <w:t>,</w:t>
            </w:r>
            <w:r w:rsidR="006523EB" w:rsidRPr="006523EB">
              <w:rPr>
                <w:rFonts w:cs="Calibri"/>
              </w:rPr>
              <w:t xml:space="preserve"> Web Technologies, Software Testing, Software Development</w:t>
            </w:r>
            <w:r w:rsidR="00973D63">
              <w:rPr>
                <w:rFonts w:cs="Calibri"/>
              </w:rPr>
              <w:t>, Network and Distributed Programming</w:t>
            </w:r>
            <w:r w:rsidR="00E32322">
              <w:rPr>
                <w:rFonts w:cs="Calibri"/>
              </w:rPr>
              <w:t>, Mobile App Development</w:t>
            </w:r>
            <w:r w:rsidR="00973D63">
              <w:rPr>
                <w:rFonts w:cs="Calibri"/>
              </w:rPr>
              <w:t>.</w:t>
            </w:r>
          </w:p>
          <w:p w14:paraId="3485FE41" w14:textId="77777777" w:rsidR="006523EB" w:rsidRPr="006523EB" w:rsidRDefault="006523EB" w:rsidP="00FC55B2">
            <w:pPr>
              <w:rPr>
                <w:rFonts w:ascii="Calibri" w:hAnsi="Calibri" w:cs="Calibri"/>
              </w:rPr>
            </w:pPr>
          </w:p>
          <w:p w14:paraId="01D82721" w14:textId="77777777" w:rsidR="000930DF" w:rsidRPr="00F11404" w:rsidRDefault="006523EB" w:rsidP="00FC55B2">
            <w:pPr>
              <w:rPr>
                <w:rFonts w:asciiTheme="majorHAnsi" w:hAnsiTheme="majorHAnsi"/>
                <w:b/>
                <w:bCs/>
                <w:shd w:val="clear" w:color="auto" w:fill="FFFFFF"/>
              </w:rPr>
            </w:pPr>
            <w:r w:rsidRPr="00F11404">
              <w:rPr>
                <w:rFonts w:asciiTheme="majorHAnsi" w:hAnsiTheme="majorHAnsi"/>
                <w:b/>
                <w:bCs/>
                <w:shd w:val="clear" w:color="auto" w:fill="FFFFFF"/>
              </w:rPr>
              <w:t>Python Programming Course</w:t>
            </w:r>
          </w:p>
          <w:p w14:paraId="46369A9C" w14:textId="77777777" w:rsidR="006523EB" w:rsidRDefault="006523EB" w:rsidP="00FC55B2">
            <w:pPr>
              <w:rPr>
                <w:shd w:val="clear" w:color="auto" w:fill="FFFFFF"/>
              </w:rPr>
            </w:pPr>
          </w:p>
          <w:p w14:paraId="0EE4A9AE" w14:textId="077F01D0" w:rsidR="00F11404" w:rsidRPr="00F11404" w:rsidRDefault="006523EB" w:rsidP="00F11404">
            <w:pPr>
              <w:rPr>
                <w:rFonts w:asciiTheme="majorHAnsi" w:hAnsiTheme="majorHAnsi"/>
                <w:b/>
                <w:bCs/>
                <w:shd w:val="clear" w:color="auto" w:fill="FFFFFF"/>
              </w:rPr>
            </w:pPr>
            <w:r w:rsidRPr="00F11404">
              <w:rPr>
                <w:rFonts w:asciiTheme="majorHAnsi" w:hAnsiTheme="majorHAnsi"/>
                <w:b/>
                <w:bCs/>
                <w:shd w:val="clear" w:color="auto" w:fill="FFFFFF"/>
              </w:rPr>
              <w:t xml:space="preserve">Pytest </w:t>
            </w:r>
            <w:r w:rsidR="00973D63" w:rsidRPr="00F11404">
              <w:rPr>
                <w:rFonts w:asciiTheme="majorHAnsi" w:hAnsiTheme="majorHAnsi"/>
                <w:b/>
                <w:bCs/>
                <w:shd w:val="clear" w:color="auto" w:fill="FFFFFF"/>
              </w:rPr>
              <w:t>Testing Framework Course</w:t>
            </w:r>
          </w:p>
        </w:tc>
        <w:tc>
          <w:tcPr>
            <w:tcW w:w="90" w:type="dxa"/>
          </w:tcPr>
          <w:p w14:paraId="754E36FF" w14:textId="77777777" w:rsidR="000930DF" w:rsidRDefault="000930DF" w:rsidP="00815A12">
            <w:pPr>
              <w:rPr>
                <w:shd w:val="clear" w:color="auto" w:fill="FFFFFF"/>
              </w:rPr>
            </w:pPr>
          </w:p>
        </w:tc>
      </w:tr>
      <w:tr w:rsidR="00686C88" w14:paraId="5FB0BD64" w14:textId="77777777" w:rsidTr="009105AA">
        <w:trPr>
          <w:gridAfter w:val="2"/>
          <w:wAfter w:w="97" w:type="dxa"/>
          <w:trHeight w:val="70"/>
        </w:trPr>
        <w:tc>
          <w:tcPr>
            <w:tcW w:w="114" w:type="dxa"/>
          </w:tcPr>
          <w:p w14:paraId="3A4E3FA1" w14:textId="77777777" w:rsidR="00686C88" w:rsidRDefault="00686C88" w:rsidP="00686C88">
            <w:pPr>
              <w:rPr>
                <w:shd w:val="clear" w:color="auto" w:fill="FFFFFF"/>
              </w:rPr>
            </w:pPr>
          </w:p>
        </w:tc>
        <w:tc>
          <w:tcPr>
            <w:tcW w:w="1776" w:type="dxa"/>
            <w:tcBorders>
              <w:top w:val="single" w:sz="8" w:space="0" w:color="ACBCDF" w:themeColor="accent3" w:themeTint="99"/>
            </w:tcBorders>
          </w:tcPr>
          <w:p w14:paraId="66EBC486" w14:textId="77777777" w:rsidR="00686C88" w:rsidRPr="00812E93" w:rsidRDefault="00686C88" w:rsidP="00686C88"/>
        </w:tc>
        <w:tc>
          <w:tcPr>
            <w:tcW w:w="1890" w:type="dxa"/>
            <w:gridSpan w:val="3"/>
            <w:tcBorders>
              <w:top w:val="single" w:sz="8" w:space="0" w:color="ACBCDF" w:themeColor="accent3" w:themeTint="99"/>
            </w:tcBorders>
          </w:tcPr>
          <w:p w14:paraId="7DDF3BFE" w14:textId="77777777" w:rsidR="00686C88" w:rsidRPr="00812E93" w:rsidRDefault="00686C88" w:rsidP="00815A12">
            <w:pPr>
              <w:jc w:val="right"/>
            </w:pPr>
          </w:p>
        </w:tc>
        <w:tc>
          <w:tcPr>
            <w:tcW w:w="270" w:type="dxa"/>
            <w:tcBorders>
              <w:top w:val="single" w:sz="8" w:space="0" w:color="ACBCDF" w:themeColor="accent3" w:themeTint="99"/>
            </w:tcBorders>
          </w:tcPr>
          <w:p w14:paraId="6CDAA0C8" w14:textId="77777777" w:rsidR="00686C88" w:rsidRDefault="00686C88" w:rsidP="00686C88">
            <w:pPr>
              <w:rPr>
                <w:shd w:val="clear" w:color="auto" w:fill="FFFFFF"/>
              </w:rPr>
            </w:pPr>
          </w:p>
          <w:p w14:paraId="780D6E04" w14:textId="77777777" w:rsidR="006523EB" w:rsidRDefault="006523EB" w:rsidP="00686C88">
            <w:pPr>
              <w:rPr>
                <w:shd w:val="clear" w:color="auto" w:fill="FFFFFF"/>
              </w:rPr>
            </w:pPr>
          </w:p>
        </w:tc>
        <w:tc>
          <w:tcPr>
            <w:tcW w:w="5940" w:type="dxa"/>
            <w:gridSpan w:val="2"/>
            <w:tcBorders>
              <w:top w:val="single" w:sz="8" w:space="0" w:color="ACBCDF" w:themeColor="accent3" w:themeTint="99"/>
            </w:tcBorders>
          </w:tcPr>
          <w:p w14:paraId="36427B47" w14:textId="77777777" w:rsidR="00686C88" w:rsidRDefault="00686C88" w:rsidP="00686C88">
            <w:pPr>
              <w:rPr>
                <w:shd w:val="clear" w:color="auto" w:fill="FFFFFF"/>
              </w:rPr>
            </w:pPr>
          </w:p>
        </w:tc>
        <w:tc>
          <w:tcPr>
            <w:tcW w:w="90" w:type="dxa"/>
          </w:tcPr>
          <w:p w14:paraId="2F8014F5" w14:textId="77777777" w:rsidR="00686C88" w:rsidRDefault="00686C88" w:rsidP="00686C88">
            <w:pPr>
              <w:rPr>
                <w:shd w:val="clear" w:color="auto" w:fill="FFFFFF"/>
              </w:rPr>
            </w:pPr>
          </w:p>
        </w:tc>
      </w:tr>
      <w:tr w:rsidR="00686C88" w14:paraId="6D618157" w14:textId="77777777" w:rsidTr="009105AA">
        <w:trPr>
          <w:trHeight w:val="720"/>
        </w:trPr>
        <w:tc>
          <w:tcPr>
            <w:tcW w:w="114" w:type="dxa"/>
          </w:tcPr>
          <w:p w14:paraId="1A5E7C9F" w14:textId="77777777" w:rsidR="00686C88" w:rsidRDefault="00686C88" w:rsidP="00686C88">
            <w:pPr>
              <w:rPr>
                <w:shd w:val="clear" w:color="auto" w:fill="FFFFFF"/>
              </w:rPr>
            </w:pPr>
          </w:p>
        </w:tc>
        <w:tc>
          <w:tcPr>
            <w:tcW w:w="1872" w:type="dxa"/>
            <w:gridSpan w:val="3"/>
          </w:tcPr>
          <w:p w14:paraId="35DFAAB1" w14:textId="77777777" w:rsidR="00686C88" w:rsidRPr="00815A12" w:rsidRDefault="00000000" w:rsidP="000930DF">
            <w:pPr>
              <w:pStyle w:val="Heading1"/>
            </w:pPr>
            <w:sdt>
              <w:sdtPr>
                <w:id w:val="848218012"/>
                <w:placeholder>
                  <w:docPart w:val="1F234C87D0C546EAB52A54D9078766B3"/>
                </w:placeholder>
                <w:temporary/>
                <w:showingPlcHdr/>
                <w15:appearance w15:val="hidden"/>
              </w:sdtPr>
              <w:sdtContent>
                <w:r w:rsidR="000930DF" w:rsidRPr="00815A12">
                  <w:t>Professional experience</w:t>
                </w:r>
              </w:sdtContent>
            </w:sdt>
          </w:p>
        </w:tc>
        <w:tc>
          <w:tcPr>
            <w:tcW w:w="1794" w:type="dxa"/>
          </w:tcPr>
          <w:p w14:paraId="60A4145A" w14:textId="03B125B6" w:rsidR="00973D63" w:rsidRPr="00812E93" w:rsidRDefault="00973D63" w:rsidP="009105AA">
            <w:pPr>
              <w:jc w:val="right"/>
            </w:pPr>
            <w:r>
              <w:t>Dec 2023 -</w:t>
            </w:r>
            <w:r w:rsidR="009105AA">
              <w:t xml:space="preserve"> present</w:t>
            </w:r>
          </w:p>
        </w:tc>
        <w:tc>
          <w:tcPr>
            <w:tcW w:w="270" w:type="dxa"/>
          </w:tcPr>
          <w:p w14:paraId="11ADA88D" w14:textId="3E005D8E" w:rsidR="00686C88" w:rsidRDefault="009105AA" w:rsidP="00686C88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 </w:t>
            </w:r>
          </w:p>
        </w:tc>
        <w:tc>
          <w:tcPr>
            <w:tcW w:w="6037" w:type="dxa"/>
            <w:gridSpan w:val="4"/>
          </w:tcPr>
          <w:p w14:paraId="02F5DE33" w14:textId="15445CBE" w:rsidR="00F11404" w:rsidRPr="00F11404" w:rsidRDefault="00F11404" w:rsidP="00F11404">
            <w:pPr>
              <w:rPr>
                <w:rFonts w:asciiTheme="majorHAnsi" w:hAnsiTheme="majorHAnsi"/>
                <w:b/>
                <w:bCs/>
              </w:rPr>
            </w:pPr>
            <w:r w:rsidRPr="00F11404">
              <w:rPr>
                <w:rFonts w:asciiTheme="majorHAnsi" w:hAnsiTheme="majorHAnsi"/>
                <w:b/>
                <w:bCs/>
              </w:rPr>
              <w:t>Test Engineer, RT-RK Banja Luka</w:t>
            </w:r>
          </w:p>
        </w:tc>
        <w:tc>
          <w:tcPr>
            <w:tcW w:w="90" w:type="dxa"/>
          </w:tcPr>
          <w:p w14:paraId="2D59E98D" w14:textId="77777777" w:rsidR="00686C88" w:rsidRDefault="00686C88" w:rsidP="00686C88">
            <w:pPr>
              <w:rPr>
                <w:shd w:val="clear" w:color="auto" w:fill="FFFFFF"/>
              </w:rPr>
            </w:pPr>
          </w:p>
        </w:tc>
      </w:tr>
      <w:tr w:rsidR="00686C88" w14:paraId="2FC1483E" w14:textId="77777777" w:rsidTr="009105AA">
        <w:trPr>
          <w:gridAfter w:val="2"/>
          <w:wAfter w:w="97" w:type="dxa"/>
          <w:trHeight w:val="1152"/>
        </w:trPr>
        <w:tc>
          <w:tcPr>
            <w:tcW w:w="114" w:type="dxa"/>
          </w:tcPr>
          <w:p w14:paraId="50ABE383" w14:textId="77777777" w:rsidR="00686C88" w:rsidRDefault="00686C88" w:rsidP="00686C88">
            <w:pPr>
              <w:rPr>
                <w:shd w:val="clear" w:color="auto" w:fill="FFFFFF"/>
              </w:rPr>
            </w:pPr>
          </w:p>
        </w:tc>
        <w:tc>
          <w:tcPr>
            <w:tcW w:w="1776" w:type="dxa"/>
          </w:tcPr>
          <w:p w14:paraId="276887D2" w14:textId="77777777" w:rsidR="00686C88" w:rsidRDefault="00686C88" w:rsidP="00686C88"/>
          <w:p w14:paraId="61B32813" w14:textId="77777777" w:rsidR="00973D63" w:rsidRPr="00973D63" w:rsidRDefault="00973D63" w:rsidP="00973D63"/>
          <w:p w14:paraId="1AE22A01" w14:textId="77777777" w:rsidR="00973D63" w:rsidRPr="00973D63" w:rsidRDefault="00973D63" w:rsidP="00973D63"/>
          <w:p w14:paraId="6D43EAA2" w14:textId="77777777" w:rsidR="00973D63" w:rsidRPr="00973D63" w:rsidRDefault="00973D63" w:rsidP="00973D63">
            <w:pPr>
              <w:ind w:firstLine="720"/>
            </w:pPr>
          </w:p>
        </w:tc>
        <w:tc>
          <w:tcPr>
            <w:tcW w:w="1890" w:type="dxa"/>
            <w:gridSpan w:val="3"/>
          </w:tcPr>
          <w:p w14:paraId="618D4515" w14:textId="604239EC" w:rsidR="00686C88" w:rsidRPr="00812E93" w:rsidRDefault="00973D63" w:rsidP="00F11404">
            <w:pPr>
              <w:jc w:val="right"/>
            </w:pPr>
            <w:r>
              <w:t>Jul 2023 –</w:t>
            </w:r>
            <w:r w:rsidR="00F11404">
              <w:t xml:space="preserve"> </w:t>
            </w:r>
            <w:r>
              <w:t>Nov 2023</w:t>
            </w:r>
          </w:p>
        </w:tc>
        <w:tc>
          <w:tcPr>
            <w:tcW w:w="270" w:type="dxa"/>
          </w:tcPr>
          <w:p w14:paraId="03A016C4" w14:textId="77777777" w:rsidR="00686C88" w:rsidRDefault="00686C88" w:rsidP="00686C88">
            <w:pPr>
              <w:rPr>
                <w:shd w:val="clear" w:color="auto" w:fill="FFFFFF"/>
              </w:rPr>
            </w:pPr>
          </w:p>
        </w:tc>
        <w:tc>
          <w:tcPr>
            <w:tcW w:w="5940" w:type="dxa"/>
            <w:gridSpan w:val="2"/>
          </w:tcPr>
          <w:p w14:paraId="73B00251" w14:textId="005C9AC9" w:rsidR="00973D63" w:rsidRPr="00F11404" w:rsidRDefault="00973D63" w:rsidP="00973D63">
            <w:pPr>
              <w:rPr>
                <w:rFonts w:asciiTheme="majorHAnsi" w:hAnsiTheme="majorHAnsi"/>
                <w:b/>
                <w:bCs/>
              </w:rPr>
            </w:pPr>
            <w:r w:rsidRPr="00F11404">
              <w:rPr>
                <w:rFonts w:asciiTheme="majorHAnsi" w:hAnsiTheme="majorHAnsi"/>
                <w:b/>
                <w:bCs/>
              </w:rPr>
              <w:t>Student Intern, RT-RK Banja Luka</w:t>
            </w:r>
          </w:p>
          <w:p w14:paraId="12329A2B" w14:textId="3CCD5CAD" w:rsidR="00686C88" w:rsidRDefault="00973D63" w:rsidP="00973D63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Worked on my Bachelor thesis “Fog Computing – Programming IoT Gateway”</w:t>
            </w:r>
            <w:r w:rsidR="00F11404">
              <w:rPr>
                <w:shd w:val="clear" w:color="auto" w:fill="FFFFFF"/>
              </w:rPr>
              <w:t>. Developed app for IoT Gateway Linux-based device that collects, processes and forwards sensor data, received via MQTT protocol, to cloud services. As well,</w:t>
            </w:r>
            <w:r w:rsidR="00E45EAF">
              <w:rPr>
                <w:shd w:val="clear" w:color="auto" w:fill="FFFFFF"/>
              </w:rPr>
              <w:t xml:space="preserve"> I developed</w:t>
            </w:r>
            <w:r w:rsidR="00F11404">
              <w:rPr>
                <w:shd w:val="clear" w:color="auto" w:fill="FFFFFF"/>
              </w:rPr>
              <w:t xml:space="preserve"> dedicated cloud services for long-term storage and more complex</w:t>
            </w:r>
            <w:r w:rsidR="00E45EAF">
              <w:rPr>
                <w:shd w:val="clear" w:color="auto" w:fill="FFFFFF"/>
              </w:rPr>
              <w:t xml:space="preserve"> sensor data</w:t>
            </w:r>
            <w:r w:rsidR="00F11404">
              <w:rPr>
                <w:shd w:val="clear" w:color="auto" w:fill="FFFFFF"/>
              </w:rPr>
              <w:t xml:space="preserve"> analysis</w:t>
            </w:r>
            <w:r w:rsidR="00E45EAF">
              <w:rPr>
                <w:shd w:val="clear" w:color="auto" w:fill="FFFFFF"/>
              </w:rPr>
              <w:t xml:space="preserve">, and also Web dashboard app for IoT </w:t>
            </w:r>
            <w:r w:rsidR="009105AA">
              <w:rPr>
                <w:shd w:val="clear" w:color="auto" w:fill="FFFFFF"/>
              </w:rPr>
              <w:t>g</w:t>
            </w:r>
            <w:r w:rsidR="00E45EAF">
              <w:rPr>
                <w:shd w:val="clear" w:color="auto" w:fill="FFFFFF"/>
              </w:rPr>
              <w:t>ateway app manipulation and data visualization.</w:t>
            </w:r>
            <w:r w:rsidR="00F11404">
              <w:rPr>
                <w:shd w:val="clear" w:color="auto" w:fill="FFFFFF"/>
              </w:rPr>
              <w:t xml:space="preserve"> </w:t>
            </w:r>
          </w:p>
          <w:p w14:paraId="3D1D9EFA" w14:textId="1CD7806D" w:rsidR="00E32322" w:rsidRPr="00973D63" w:rsidRDefault="00E32322" w:rsidP="00973D63"/>
        </w:tc>
        <w:tc>
          <w:tcPr>
            <w:tcW w:w="90" w:type="dxa"/>
          </w:tcPr>
          <w:p w14:paraId="3468B3AA" w14:textId="77777777" w:rsidR="00686C88" w:rsidRDefault="00686C88" w:rsidP="00686C88">
            <w:pPr>
              <w:rPr>
                <w:shd w:val="clear" w:color="auto" w:fill="FFFFFF"/>
              </w:rPr>
            </w:pPr>
          </w:p>
        </w:tc>
      </w:tr>
      <w:tr w:rsidR="00686C88" w14:paraId="6F4FFFF4" w14:textId="77777777" w:rsidTr="009105AA">
        <w:trPr>
          <w:gridAfter w:val="2"/>
          <w:wAfter w:w="97" w:type="dxa"/>
          <w:trHeight w:val="180"/>
        </w:trPr>
        <w:tc>
          <w:tcPr>
            <w:tcW w:w="114" w:type="dxa"/>
          </w:tcPr>
          <w:p w14:paraId="73893478" w14:textId="77777777" w:rsidR="00686C88" w:rsidRDefault="00686C88" w:rsidP="00686C88">
            <w:pPr>
              <w:rPr>
                <w:shd w:val="clear" w:color="auto" w:fill="FFFFFF"/>
              </w:rPr>
            </w:pPr>
          </w:p>
        </w:tc>
        <w:tc>
          <w:tcPr>
            <w:tcW w:w="1776" w:type="dxa"/>
            <w:tcBorders>
              <w:top w:val="single" w:sz="8" w:space="0" w:color="ACBCDF" w:themeColor="accent3" w:themeTint="99"/>
            </w:tcBorders>
          </w:tcPr>
          <w:p w14:paraId="71AECE8F" w14:textId="77777777" w:rsidR="00686C88" w:rsidRPr="00812E93" w:rsidRDefault="00686C88" w:rsidP="00686C88"/>
        </w:tc>
        <w:tc>
          <w:tcPr>
            <w:tcW w:w="1890" w:type="dxa"/>
            <w:gridSpan w:val="3"/>
            <w:tcBorders>
              <w:top w:val="single" w:sz="8" w:space="0" w:color="ACBCDF" w:themeColor="accent3" w:themeTint="99"/>
            </w:tcBorders>
          </w:tcPr>
          <w:p w14:paraId="5A37449A" w14:textId="77777777" w:rsidR="00686C88" w:rsidRPr="00812E93" w:rsidRDefault="00686C88" w:rsidP="00686C88"/>
        </w:tc>
        <w:tc>
          <w:tcPr>
            <w:tcW w:w="270" w:type="dxa"/>
            <w:tcBorders>
              <w:top w:val="single" w:sz="8" w:space="0" w:color="ACBCDF" w:themeColor="accent3" w:themeTint="99"/>
            </w:tcBorders>
          </w:tcPr>
          <w:p w14:paraId="154F9D24" w14:textId="77777777" w:rsidR="00686C88" w:rsidRDefault="00686C88" w:rsidP="00686C88">
            <w:pPr>
              <w:rPr>
                <w:shd w:val="clear" w:color="auto" w:fill="FFFFFF"/>
              </w:rPr>
            </w:pPr>
          </w:p>
        </w:tc>
        <w:tc>
          <w:tcPr>
            <w:tcW w:w="5940" w:type="dxa"/>
            <w:gridSpan w:val="2"/>
            <w:tcBorders>
              <w:top w:val="single" w:sz="8" w:space="0" w:color="ACBCDF" w:themeColor="accent3" w:themeTint="99"/>
            </w:tcBorders>
          </w:tcPr>
          <w:p w14:paraId="2A4C35B6" w14:textId="77777777" w:rsidR="00686C88" w:rsidRPr="00D77B80" w:rsidRDefault="00686C88" w:rsidP="00686C88"/>
        </w:tc>
        <w:tc>
          <w:tcPr>
            <w:tcW w:w="90" w:type="dxa"/>
          </w:tcPr>
          <w:p w14:paraId="48B55378" w14:textId="77777777" w:rsidR="00686C88" w:rsidRDefault="00686C88" w:rsidP="00686C88">
            <w:pPr>
              <w:rPr>
                <w:shd w:val="clear" w:color="auto" w:fill="FFFFFF"/>
              </w:rPr>
            </w:pPr>
          </w:p>
        </w:tc>
      </w:tr>
      <w:tr w:rsidR="00686C88" w14:paraId="030372BC" w14:textId="77777777" w:rsidTr="009105AA">
        <w:trPr>
          <w:gridAfter w:val="2"/>
          <w:wAfter w:w="97" w:type="dxa"/>
          <w:trHeight w:val="1008"/>
        </w:trPr>
        <w:tc>
          <w:tcPr>
            <w:tcW w:w="114" w:type="dxa"/>
          </w:tcPr>
          <w:p w14:paraId="6B1B19EA" w14:textId="77777777" w:rsidR="00686C88" w:rsidRDefault="00686C88" w:rsidP="00686C88">
            <w:pPr>
              <w:rPr>
                <w:shd w:val="clear" w:color="auto" w:fill="FFFFFF"/>
              </w:rPr>
            </w:pPr>
          </w:p>
        </w:tc>
        <w:tc>
          <w:tcPr>
            <w:tcW w:w="1776" w:type="dxa"/>
            <w:tcBorders>
              <w:bottom w:val="single" w:sz="8" w:space="0" w:color="ACBCDF" w:themeColor="accent3" w:themeTint="99"/>
            </w:tcBorders>
          </w:tcPr>
          <w:p w14:paraId="09BE23F7" w14:textId="77777777" w:rsidR="00686C88" w:rsidRPr="0002546C" w:rsidRDefault="00000000" w:rsidP="0002546C">
            <w:pPr>
              <w:pStyle w:val="Heading1"/>
            </w:pPr>
            <w:sdt>
              <w:sdtPr>
                <w:id w:val="-1019147263"/>
                <w:placeholder>
                  <w:docPart w:val="31197218BA77497F9746D448588D52EF"/>
                </w:placeholder>
                <w:temporary/>
                <w:showingPlcHdr/>
                <w15:appearance w15:val="hidden"/>
              </w:sdtPr>
              <w:sdtContent>
                <w:r w:rsidR="00686C88" w:rsidRPr="0002546C">
                  <w:rPr>
                    <w:rStyle w:val="Heading1Char"/>
                    <w:b/>
                    <w:caps/>
                  </w:rPr>
                  <w:t>Skills &amp; Abilities</w:t>
                </w:r>
              </w:sdtContent>
            </w:sdt>
          </w:p>
        </w:tc>
        <w:tc>
          <w:tcPr>
            <w:tcW w:w="20" w:type="dxa"/>
            <w:tcBorders>
              <w:bottom w:val="single" w:sz="8" w:space="0" w:color="ACBCDF" w:themeColor="accent3" w:themeTint="99"/>
            </w:tcBorders>
          </w:tcPr>
          <w:p w14:paraId="5E767B3E" w14:textId="77777777" w:rsidR="00686C88" w:rsidRPr="00812E93" w:rsidRDefault="00686C88" w:rsidP="00686C88"/>
        </w:tc>
        <w:tc>
          <w:tcPr>
            <w:tcW w:w="8080" w:type="dxa"/>
            <w:gridSpan w:val="5"/>
            <w:tcBorders>
              <w:bottom w:val="single" w:sz="8" w:space="0" w:color="ACBCDF" w:themeColor="accent3" w:themeTint="99"/>
            </w:tcBorders>
          </w:tcPr>
          <w:p w14:paraId="44244DEB" w14:textId="237ACE1E" w:rsidR="00686C88" w:rsidRDefault="00973D63" w:rsidP="00686C88">
            <w:pPr>
              <w:pStyle w:val="ListBullet"/>
            </w:pPr>
            <w:r>
              <w:t>B2 English certificate</w:t>
            </w:r>
          </w:p>
          <w:p w14:paraId="751F6E2E" w14:textId="37C5469F" w:rsidR="00973D63" w:rsidRDefault="00973D63" w:rsidP="00973D63">
            <w:pPr>
              <w:pStyle w:val="ListBullet"/>
            </w:pPr>
            <w:r>
              <w:t xml:space="preserve">Worked with </w:t>
            </w:r>
            <w:r w:rsidR="00070D7F">
              <w:t xml:space="preserve">Python, </w:t>
            </w:r>
            <w:r>
              <w:t>MQ protocols, Docker, PostgreSQL</w:t>
            </w:r>
            <w:r w:rsidR="00E45EAF">
              <w:t xml:space="preserve">, Robot testing framework. </w:t>
            </w:r>
          </w:p>
          <w:p w14:paraId="63D44BFF" w14:textId="752CEFD2" w:rsidR="00973D63" w:rsidRDefault="00973D63" w:rsidP="00973D63">
            <w:pPr>
              <w:pStyle w:val="ListBullet"/>
            </w:pPr>
            <w:r>
              <w:t>Familiar with</w:t>
            </w:r>
            <w:r w:rsidR="00E45EAF">
              <w:t xml:space="preserve"> Git and</w:t>
            </w:r>
            <w:r>
              <w:t xml:space="preserve"> Jenkins CI/CD </w:t>
            </w:r>
            <w:r w:rsidR="00E45EAF">
              <w:t>workflow.</w:t>
            </w:r>
          </w:p>
          <w:p w14:paraId="3FCE142D" w14:textId="77777777" w:rsidR="00104ADC" w:rsidRPr="00D77B80" w:rsidRDefault="00104ADC" w:rsidP="00104ADC"/>
        </w:tc>
        <w:tc>
          <w:tcPr>
            <w:tcW w:w="90" w:type="dxa"/>
          </w:tcPr>
          <w:p w14:paraId="5FE8DA16" w14:textId="77777777" w:rsidR="00686C88" w:rsidRDefault="00686C88" w:rsidP="00686C88">
            <w:pPr>
              <w:rPr>
                <w:shd w:val="clear" w:color="auto" w:fill="FFFFFF"/>
              </w:rPr>
            </w:pPr>
          </w:p>
        </w:tc>
      </w:tr>
      <w:tr w:rsidR="00E32322" w14:paraId="10168CD4" w14:textId="77777777" w:rsidTr="009105AA">
        <w:trPr>
          <w:gridAfter w:val="2"/>
          <w:wAfter w:w="97" w:type="dxa"/>
          <w:trHeight w:val="1008"/>
        </w:trPr>
        <w:tc>
          <w:tcPr>
            <w:tcW w:w="114" w:type="dxa"/>
          </w:tcPr>
          <w:p w14:paraId="7974AA3C" w14:textId="77777777" w:rsidR="00E32322" w:rsidRDefault="00E32322" w:rsidP="00686C88">
            <w:pPr>
              <w:rPr>
                <w:shd w:val="clear" w:color="auto" w:fill="FFFFFF"/>
              </w:rPr>
            </w:pPr>
          </w:p>
        </w:tc>
        <w:tc>
          <w:tcPr>
            <w:tcW w:w="1776" w:type="dxa"/>
            <w:tcBorders>
              <w:bottom w:val="single" w:sz="8" w:space="0" w:color="ACBCDF" w:themeColor="accent3" w:themeTint="99"/>
            </w:tcBorders>
          </w:tcPr>
          <w:p w14:paraId="0BB3C313" w14:textId="326C7172" w:rsidR="00E32322" w:rsidRDefault="00E32322" w:rsidP="00E32322">
            <w:pPr>
              <w:pStyle w:val="Heading1"/>
              <w:spacing w:before="240" w:line="240" w:lineRule="auto"/>
            </w:pPr>
            <w:r>
              <w:t>PROJECTS</w:t>
            </w:r>
          </w:p>
        </w:tc>
        <w:tc>
          <w:tcPr>
            <w:tcW w:w="20" w:type="dxa"/>
            <w:tcBorders>
              <w:bottom w:val="single" w:sz="8" w:space="0" w:color="ACBCDF" w:themeColor="accent3" w:themeTint="99"/>
            </w:tcBorders>
          </w:tcPr>
          <w:p w14:paraId="0A4F6C60" w14:textId="77777777" w:rsidR="00E32322" w:rsidRPr="00812E93" w:rsidRDefault="00E32322" w:rsidP="00686C88"/>
        </w:tc>
        <w:tc>
          <w:tcPr>
            <w:tcW w:w="8080" w:type="dxa"/>
            <w:gridSpan w:val="5"/>
            <w:tcBorders>
              <w:bottom w:val="single" w:sz="8" w:space="0" w:color="ACBCDF" w:themeColor="accent3" w:themeTint="99"/>
            </w:tcBorders>
          </w:tcPr>
          <w:p w14:paraId="43C03D5B" w14:textId="421FA454" w:rsidR="00E32322" w:rsidRDefault="00E32322" w:rsidP="00E32322">
            <w:pPr>
              <w:pStyle w:val="ListBullet"/>
              <w:spacing w:before="240"/>
            </w:pPr>
            <w:r>
              <w:t>IoT Gateway App</w:t>
            </w:r>
            <w:r w:rsidR="00E210E1">
              <w:t xml:space="preserve"> (</w:t>
            </w:r>
            <w:r w:rsidR="00E210E1" w:rsidRPr="00E210E1">
              <w:t>https://github.com/zeljko00/iot-gateway-app.git</w:t>
            </w:r>
            <w:r w:rsidR="00E210E1">
              <w:t>)</w:t>
            </w:r>
          </w:p>
          <w:p w14:paraId="6EC6558A" w14:textId="151970B3" w:rsidR="00E32322" w:rsidRDefault="00E32322" w:rsidP="00E32322">
            <w:pPr>
              <w:pStyle w:val="ListBullet"/>
              <w:spacing w:before="240"/>
            </w:pPr>
            <w:r>
              <w:t>IoT Gateway Dashboard</w:t>
            </w:r>
            <w:r w:rsidR="00E210E1">
              <w:t xml:space="preserve"> (</w:t>
            </w:r>
            <w:r w:rsidR="00E210E1" w:rsidRPr="00E210E1">
              <w:t>https://github.com/zeljko00/iot-cloud-dashboard.git</w:t>
            </w:r>
            <w:r w:rsidR="00E210E1">
              <w:t>)</w:t>
            </w:r>
          </w:p>
          <w:p w14:paraId="78DDD819" w14:textId="454E9AE3" w:rsidR="00E32322" w:rsidRDefault="00E32322" w:rsidP="00E32322">
            <w:pPr>
              <w:pStyle w:val="ListBullet"/>
              <w:spacing w:before="240"/>
            </w:pPr>
            <w:r>
              <w:t>IoT Data Services</w:t>
            </w:r>
            <w:r w:rsidR="00E210E1">
              <w:t xml:space="preserve"> (</w:t>
            </w:r>
            <w:r w:rsidR="00E210E1" w:rsidRPr="00E210E1">
              <w:t>https://github.com/zeljko00/iot-cloud-platform.git</w:t>
            </w:r>
            <w:r w:rsidR="00E210E1">
              <w:t>)</w:t>
            </w:r>
          </w:p>
          <w:p w14:paraId="6F750C5B" w14:textId="42CF440B" w:rsidR="00E32322" w:rsidRDefault="00E210E1" w:rsidP="00E32322">
            <w:pPr>
              <w:pStyle w:val="ListBullet"/>
              <w:spacing w:before="240"/>
            </w:pPr>
            <w:r>
              <w:t xml:space="preserve">Application Level </w:t>
            </w:r>
            <w:r w:rsidR="00E32322">
              <w:t>Task Scheduler</w:t>
            </w:r>
            <w:r>
              <w:t xml:space="preserve"> </w:t>
            </w:r>
          </w:p>
          <w:p w14:paraId="23FD4265" w14:textId="47FB4DF2" w:rsidR="00E32322" w:rsidRDefault="00E32322" w:rsidP="00E210E1">
            <w:pPr>
              <w:pStyle w:val="ListBullet"/>
              <w:spacing w:before="240"/>
            </w:pPr>
            <w:r>
              <w:t>Secure Chat App</w:t>
            </w:r>
            <w:r w:rsidR="00E210E1">
              <w:t xml:space="preserve"> (</w:t>
            </w:r>
            <w:hyperlink r:id="rId11" w:history="1">
              <w:r w:rsidR="00E210E1" w:rsidRPr="00F10629">
                <w:rPr>
                  <w:rStyle w:val="Hyperlink"/>
                </w:rPr>
                <w:t>https://github.com/zeljko00/SecureChatApp.git</w:t>
              </w:r>
            </w:hyperlink>
            <w:r w:rsidR="00E210E1">
              <w:t xml:space="preserve">  &amp; </w:t>
            </w:r>
            <w:r w:rsidR="00E210E1" w:rsidRPr="00E210E1">
              <w:t>https://github.com/zeljko00/SecureChatApp_Backend.git</w:t>
            </w:r>
            <w:r w:rsidR="00E210E1">
              <w:t>)</w:t>
            </w:r>
          </w:p>
        </w:tc>
        <w:tc>
          <w:tcPr>
            <w:tcW w:w="90" w:type="dxa"/>
          </w:tcPr>
          <w:p w14:paraId="45E8D3EA" w14:textId="77777777" w:rsidR="00E32322" w:rsidRDefault="00E32322" w:rsidP="00686C88">
            <w:pPr>
              <w:rPr>
                <w:shd w:val="clear" w:color="auto" w:fill="FFFFFF"/>
              </w:rPr>
            </w:pPr>
          </w:p>
        </w:tc>
      </w:tr>
      <w:tr w:rsidR="00686C88" w14:paraId="7A74E879" w14:textId="77777777" w:rsidTr="009105AA">
        <w:trPr>
          <w:gridAfter w:val="2"/>
          <w:wAfter w:w="97" w:type="dxa"/>
          <w:trHeight w:val="180"/>
        </w:trPr>
        <w:tc>
          <w:tcPr>
            <w:tcW w:w="114" w:type="dxa"/>
          </w:tcPr>
          <w:p w14:paraId="365549A0" w14:textId="77777777" w:rsidR="00686C88" w:rsidRDefault="00686C88" w:rsidP="00686C88">
            <w:pPr>
              <w:rPr>
                <w:shd w:val="clear" w:color="auto" w:fill="FFFFFF"/>
              </w:rPr>
            </w:pPr>
          </w:p>
        </w:tc>
        <w:tc>
          <w:tcPr>
            <w:tcW w:w="1776" w:type="dxa"/>
            <w:tcBorders>
              <w:top w:val="single" w:sz="8" w:space="0" w:color="ACBCDF" w:themeColor="accent3" w:themeTint="99"/>
            </w:tcBorders>
          </w:tcPr>
          <w:p w14:paraId="00F642DE" w14:textId="77777777" w:rsidR="00686C88" w:rsidRPr="00812E93" w:rsidRDefault="00686C88" w:rsidP="00686C88"/>
        </w:tc>
        <w:tc>
          <w:tcPr>
            <w:tcW w:w="1890" w:type="dxa"/>
            <w:gridSpan w:val="3"/>
            <w:tcBorders>
              <w:top w:val="single" w:sz="8" w:space="0" w:color="ACBCDF" w:themeColor="accent3" w:themeTint="99"/>
            </w:tcBorders>
          </w:tcPr>
          <w:p w14:paraId="026FEA8F" w14:textId="77777777" w:rsidR="00686C88" w:rsidRPr="00812E93" w:rsidRDefault="00686C88" w:rsidP="00686C88"/>
        </w:tc>
        <w:tc>
          <w:tcPr>
            <w:tcW w:w="270" w:type="dxa"/>
            <w:tcBorders>
              <w:top w:val="single" w:sz="8" w:space="0" w:color="ACBCDF" w:themeColor="accent3" w:themeTint="99"/>
            </w:tcBorders>
          </w:tcPr>
          <w:p w14:paraId="1A86345D" w14:textId="77777777" w:rsidR="00686C88" w:rsidRDefault="00686C88" w:rsidP="00686C88">
            <w:pPr>
              <w:rPr>
                <w:shd w:val="clear" w:color="auto" w:fill="FFFFFF"/>
              </w:rPr>
            </w:pPr>
          </w:p>
        </w:tc>
        <w:tc>
          <w:tcPr>
            <w:tcW w:w="5940" w:type="dxa"/>
            <w:gridSpan w:val="2"/>
            <w:tcBorders>
              <w:top w:val="single" w:sz="8" w:space="0" w:color="ACBCDF" w:themeColor="accent3" w:themeTint="99"/>
            </w:tcBorders>
          </w:tcPr>
          <w:p w14:paraId="29938C8B" w14:textId="77777777" w:rsidR="00686C88" w:rsidRPr="00D77B80" w:rsidRDefault="00686C88" w:rsidP="00686C88"/>
        </w:tc>
        <w:tc>
          <w:tcPr>
            <w:tcW w:w="90" w:type="dxa"/>
          </w:tcPr>
          <w:p w14:paraId="1C8376E5" w14:textId="77777777" w:rsidR="00686C88" w:rsidRDefault="00686C88" w:rsidP="00686C88">
            <w:pPr>
              <w:rPr>
                <w:shd w:val="clear" w:color="auto" w:fill="FFFFFF"/>
              </w:rPr>
            </w:pPr>
          </w:p>
        </w:tc>
      </w:tr>
      <w:tr w:rsidR="00686C88" w14:paraId="540C5CCC" w14:textId="77777777" w:rsidTr="009105AA">
        <w:trPr>
          <w:gridAfter w:val="2"/>
          <w:wAfter w:w="97" w:type="dxa"/>
          <w:trHeight w:val="450"/>
        </w:trPr>
        <w:tc>
          <w:tcPr>
            <w:tcW w:w="114" w:type="dxa"/>
          </w:tcPr>
          <w:p w14:paraId="720751C4" w14:textId="77777777" w:rsidR="00686C88" w:rsidRDefault="00686C88" w:rsidP="00686C88">
            <w:pPr>
              <w:rPr>
                <w:shd w:val="clear" w:color="auto" w:fill="FFFFFF"/>
              </w:rPr>
            </w:pPr>
          </w:p>
        </w:tc>
        <w:tc>
          <w:tcPr>
            <w:tcW w:w="3666" w:type="dxa"/>
            <w:gridSpan w:val="4"/>
          </w:tcPr>
          <w:p w14:paraId="1DD8D2B4" w14:textId="77777777" w:rsidR="00686C88" w:rsidRPr="00815A12" w:rsidRDefault="00000000" w:rsidP="00815A12">
            <w:pPr>
              <w:pStyle w:val="Heading1"/>
            </w:pPr>
            <w:sdt>
              <w:sdtPr>
                <w:id w:val="1587412476"/>
                <w:placeholder>
                  <w:docPart w:val="DC8B5B07326246B1A52B435F7C6CA77F"/>
                </w:placeholder>
                <w:temporary/>
                <w:showingPlcHdr/>
                <w15:appearance w15:val="hidden"/>
              </w:sdtPr>
              <w:sdtContent>
                <w:r w:rsidR="00686C88" w:rsidRPr="00812E93">
                  <w:t>Accomplishments</w:t>
                </w:r>
              </w:sdtContent>
            </w:sdt>
          </w:p>
          <w:p w14:paraId="2217F8AB" w14:textId="77777777" w:rsidR="00686C88" w:rsidRPr="00812E93" w:rsidRDefault="00686C88" w:rsidP="00686C88"/>
        </w:tc>
        <w:tc>
          <w:tcPr>
            <w:tcW w:w="270" w:type="dxa"/>
          </w:tcPr>
          <w:p w14:paraId="0CAB7138" w14:textId="77777777" w:rsidR="00686C88" w:rsidRDefault="00686C88" w:rsidP="00686C88">
            <w:pPr>
              <w:rPr>
                <w:shd w:val="clear" w:color="auto" w:fill="FFFFFF"/>
              </w:rPr>
            </w:pPr>
          </w:p>
        </w:tc>
        <w:tc>
          <w:tcPr>
            <w:tcW w:w="5940" w:type="dxa"/>
            <w:gridSpan w:val="2"/>
          </w:tcPr>
          <w:p w14:paraId="2823348E" w14:textId="7CB7543A" w:rsidR="00E32322" w:rsidRPr="00D77B80" w:rsidRDefault="00E45EAF" w:rsidP="009D137A">
            <w:r>
              <w:t xml:space="preserve">Received an award for the second best Bachelor thesis among students in  RT-RK company. Two times high school state champion in physics and won fifth place at Electrical Engineering </w:t>
            </w:r>
            <w:r w:rsidR="00E210E1">
              <w:t>s</w:t>
            </w:r>
            <w:r>
              <w:t xml:space="preserve">tudents </w:t>
            </w:r>
            <w:r w:rsidR="00E210E1">
              <w:t>m</w:t>
            </w:r>
            <w:r>
              <w:t>eeting in 2023 in Ohrid, North Macedonia.</w:t>
            </w:r>
          </w:p>
        </w:tc>
        <w:tc>
          <w:tcPr>
            <w:tcW w:w="90" w:type="dxa"/>
          </w:tcPr>
          <w:p w14:paraId="69A402CD" w14:textId="77777777" w:rsidR="00686C88" w:rsidRDefault="00686C88" w:rsidP="00686C88">
            <w:pPr>
              <w:rPr>
                <w:shd w:val="clear" w:color="auto" w:fill="FFFFFF"/>
              </w:rPr>
            </w:pPr>
          </w:p>
        </w:tc>
      </w:tr>
      <w:tr w:rsidR="00E32322" w14:paraId="735FB4B3" w14:textId="77777777" w:rsidTr="009105AA">
        <w:trPr>
          <w:gridAfter w:val="2"/>
          <w:wAfter w:w="97" w:type="dxa"/>
          <w:trHeight w:val="450"/>
        </w:trPr>
        <w:tc>
          <w:tcPr>
            <w:tcW w:w="114" w:type="dxa"/>
          </w:tcPr>
          <w:p w14:paraId="2EBB9737" w14:textId="77777777" w:rsidR="00E32322" w:rsidRDefault="00E32322" w:rsidP="00686C88">
            <w:pPr>
              <w:rPr>
                <w:shd w:val="clear" w:color="auto" w:fill="FFFFFF"/>
              </w:rPr>
            </w:pPr>
          </w:p>
        </w:tc>
        <w:tc>
          <w:tcPr>
            <w:tcW w:w="3666" w:type="dxa"/>
            <w:gridSpan w:val="4"/>
          </w:tcPr>
          <w:p w14:paraId="6DA4E4BB" w14:textId="77777777" w:rsidR="00E32322" w:rsidRDefault="00E32322" w:rsidP="00815A12">
            <w:pPr>
              <w:pStyle w:val="Heading1"/>
            </w:pPr>
          </w:p>
        </w:tc>
        <w:tc>
          <w:tcPr>
            <w:tcW w:w="270" w:type="dxa"/>
          </w:tcPr>
          <w:p w14:paraId="69E7CC46" w14:textId="77777777" w:rsidR="00E32322" w:rsidRDefault="00E32322" w:rsidP="00686C88">
            <w:pPr>
              <w:rPr>
                <w:shd w:val="clear" w:color="auto" w:fill="FFFFFF"/>
              </w:rPr>
            </w:pPr>
          </w:p>
        </w:tc>
        <w:tc>
          <w:tcPr>
            <w:tcW w:w="5940" w:type="dxa"/>
            <w:gridSpan w:val="2"/>
          </w:tcPr>
          <w:p w14:paraId="7C947A75" w14:textId="77777777" w:rsidR="00E32322" w:rsidRDefault="00E32322" w:rsidP="009D137A"/>
        </w:tc>
        <w:tc>
          <w:tcPr>
            <w:tcW w:w="90" w:type="dxa"/>
          </w:tcPr>
          <w:p w14:paraId="672AE352" w14:textId="77777777" w:rsidR="00E32322" w:rsidRDefault="00E32322" w:rsidP="00686C88">
            <w:pPr>
              <w:rPr>
                <w:shd w:val="clear" w:color="auto" w:fill="FFFFFF"/>
              </w:rPr>
            </w:pPr>
          </w:p>
        </w:tc>
      </w:tr>
    </w:tbl>
    <w:p w14:paraId="7950CE48" w14:textId="77777777" w:rsidR="00F65859" w:rsidRDefault="00F65859" w:rsidP="00815A12"/>
    <w:sectPr w:rsidR="00F65859" w:rsidSect="00E23A75">
      <w:footerReference w:type="even" r:id="rId12"/>
      <w:footerReference w:type="default" r:id="rId13"/>
      <w:footerReference w:type="first" r:id="rId14"/>
      <w:pgSz w:w="12240" w:h="15840"/>
      <w:pgMar w:top="1080" w:right="1080" w:bottom="907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781343" w14:textId="77777777" w:rsidR="00E23A75" w:rsidRDefault="00E23A75" w:rsidP="00686C88">
      <w:r>
        <w:separator/>
      </w:r>
    </w:p>
  </w:endnote>
  <w:endnote w:type="continuationSeparator" w:id="0">
    <w:p w14:paraId="39005015" w14:textId="77777777" w:rsidR="00E23A75" w:rsidRDefault="00E23A75" w:rsidP="00686C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 Medium">
    <w:charset w:val="00"/>
    <w:family w:val="auto"/>
    <w:pitch w:val="variable"/>
    <w:sig w:usb0="800000AF" w:usb1="5000204A" w:usb2="00000000" w:usb3="00000000" w:csb0="0000009B" w:csb1="00000000"/>
  </w:font>
  <w:font w:name="Avenir Next LT Pro Light">
    <w:charset w:val="00"/>
    <w:family w:val="swiss"/>
    <w:pitch w:val="variable"/>
    <w:sig w:usb0="A00000EF" w:usb1="5000204B" w:usb2="00000000" w:usb3="00000000" w:csb0="000000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venir Next LT Pro">
    <w:charset w:val="00"/>
    <w:family w:val="swiss"/>
    <w:pitch w:val="variable"/>
    <w:sig w:usb0="800000EF" w:usb1="5000204A" w:usb2="00000000" w:usb3="00000000" w:csb0="00000093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44F74C" w14:textId="34E26C3D" w:rsidR="00E45EAF" w:rsidRDefault="00E45EA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D5F29F6" wp14:editId="198711B0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0160" b="0"/>
              <wp:wrapNone/>
              <wp:docPr id="2" name="Text Box 2" descr="TTTech-Auto -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A8E5248" w14:textId="70F77F9A" w:rsidR="00E45EAF" w:rsidRPr="00E45EAF" w:rsidRDefault="00E45EAF" w:rsidP="00E45EAF">
                          <w:pPr>
                            <w:rPr>
                              <w:rFonts w:ascii="Arial" w:eastAsia="Arial" w:hAnsi="Arial" w:cs="Arial"/>
                              <w:noProof/>
                              <w:color w:val="7D96A4"/>
                              <w:sz w:val="16"/>
                              <w:szCs w:val="16"/>
                            </w:rPr>
                          </w:pPr>
                          <w:r w:rsidRPr="00E45EAF">
                            <w:rPr>
                              <w:rFonts w:ascii="Arial" w:eastAsia="Arial" w:hAnsi="Arial" w:cs="Arial"/>
                              <w:noProof/>
                              <w:color w:val="7D96A4"/>
                              <w:sz w:val="16"/>
                              <w:szCs w:val="16"/>
                            </w:rPr>
                            <w:t>TTTech-Auto -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D5F29F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TTTech-Auto - Internal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 filled="f" stroked="f">
              <v:textbox style="mso-fit-shape-to-text:t" inset="20pt,0,0,15pt">
                <w:txbxContent>
                  <w:p w14:paraId="6A8E5248" w14:textId="70F77F9A" w:rsidR="00E45EAF" w:rsidRPr="00E45EAF" w:rsidRDefault="00E45EAF" w:rsidP="00E45EAF">
                    <w:pPr>
                      <w:rPr>
                        <w:rFonts w:ascii="Arial" w:eastAsia="Arial" w:hAnsi="Arial" w:cs="Arial"/>
                        <w:noProof/>
                        <w:color w:val="7D96A4"/>
                        <w:sz w:val="16"/>
                        <w:szCs w:val="16"/>
                      </w:rPr>
                    </w:pPr>
                    <w:r w:rsidRPr="00E45EAF">
                      <w:rPr>
                        <w:rFonts w:ascii="Arial" w:eastAsia="Arial" w:hAnsi="Arial" w:cs="Arial"/>
                        <w:noProof/>
                        <w:color w:val="7D96A4"/>
                        <w:sz w:val="16"/>
                        <w:szCs w:val="16"/>
                      </w:rPr>
                      <w:t>TTTech-Auto -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5C34EA" w14:textId="38C51CA5" w:rsidR="00E45EAF" w:rsidRDefault="00E45EA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7CE8AA33" wp14:editId="73DD5590">
              <wp:simplePos x="685800" y="9448800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0160" b="0"/>
              <wp:wrapNone/>
              <wp:docPr id="3" name="Text Box 3" descr="TTTech-Auto -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890BFDA" w14:textId="441CE27D" w:rsidR="00E45EAF" w:rsidRPr="00E45EAF" w:rsidRDefault="00E45EAF" w:rsidP="00E45EAF">
                          <w:pPr>
                            <w:rPr>
                              <w:rFonts w:ascii="Arial" w:eastAsia="Arial" w:hAnsi="Arial" w:cs="Arial"/>
                              <w:noProof/>
                              <w:color w:val="7D96A4"/>
                              <w:sz w:val="16"/>
                              <w:szCs w:val="16"/>
                            </w:rPr>
                          </w:pPr>
                          <w:r w:rsidRPr="00E45EAF">
                            <w:rPr>
                              <w:rFonts w:ascii="Arial" w:eastAsia="Arial" w:hAnsi="Arial" w:cs="Arial"/>
                              <w:noProof/>
                              <w:color w:val="7D96A4"/>
                              <w:sz w:val="16"/>
                              <w:szCs w:val="16"/>
                            </w:rPr>
                            <w:t>TTTech-Auto -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CE8AA33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TTTech-Auto - Internal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 filled="f" stroked="f">
              <v:textbox style="mso-fit-shape-to-text:t" inset="20pt,0,0,15pt">
                <w:txbxContent>
                  <w:p w14:paraId="5890BFDA" w14:textId="441CE27D" w:rsidR="00E45EAF" w:rsidRPr="00E45EAF" w:rsidRDefault="00E45EAF" w:rsidP="00E45EAF">
                    <w:pPr>
                      <w:rPr>
                        <w:rFonts w:ascii="Arial" w:eastAsia="Arial" w:hAnsi="Arial" w:cs="Arial"/>
                        <w:noProof/>
                        <w:color w:val="7D96A4"/>
                        <w:sz w:val="16"/>
                        <w:szCs w:val="16"/>
                      </w:rPr>
                    </w:pPr>
                    <w:r w:rsidRPr="00E45EAF">
                      <w:rPr>
                        <w:rFonts w:ascii="Arial" w:eastAsia="Arial" w:hAnsi="Arial" w:cs="Arial"/>
                        <w:noProof/>
                        <w:color w:val="7D96A4"/>
                        <w:sz w:val="16"/>
                        <w:szCs w:val="16"/>
                      </w:rPr>
                      <w:t>TTTech-Auto -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C4B723" w14:textId="755FA929" w:rsidR="00E45EAF" w:rsidRDefault="00E45EA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1E98F30" wp14:editId="12F8B4B6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0160" b="0"/>
              <wp:wrapNone/>
              <wp:docPr id="1" name="Text Box 1" descr="TTTech-Auto -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0CA0DA3" w14:textId="727A0B4B" w:rsidR="00E45EAF" w:rsidRPr="00E45EAF" w:rsidRDefault="00E45EAF" w:rsidP="00E45EAF">
                          <w:pPr>
                            <w:rPr>
                              <w:rFonts w:ascii="Arial" w:eastAsia="Arial" w:hAnsi="Arial" w:cs="Arial"/>
                              <w:noProof/>
                              <w:color w:val="7D96A4"/>
                              <w:sz w:val="16"/>
                              <w:szCs w:val="16"/>
                            </w:rPr>
                          </w:pPr>
                          <w:r w:rsidRPr="00E45EAF">
                            <w:rPr>
                              <w:rFonts w:ascii="Arial" w:eastAsia="Arial" w:hAnsi="Arial" w:cs="Arial"/>
                              <w:noProof/>
                              <w:color w:val="7D96A4"/>
                              <w:sz w:val="16"/>
                              <w:szCs w:val="16"/>
                            </w:rPr>
                            <w:t>TTTech-Auto -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E98F3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TTTech-Auto - Internal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P/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W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JqDT/w8CAAAhBAAA&#10;DgAAAAAAAAAAAAAAAAAuAgAAZHJzL2Uyb0RvYy54bWxQSwECLQAUAAYACAAAACEA2G08/tcAAAAD&#10;AQAADwAAAAAAAAAAAAAAAABpBAAAZHJzL2Rvd25yZXYueG1sUEsFBgAAAAAEAAQA8wAAAG0FAAAA&#10;AA==&#10;" filled="f" stroked="f">
              <v:textbox style="mso-fit-shape-to-text:t" inset="20pt,0,0,15pt">
                <w:txbxContent>
                  <w:p w14:paraId="50CA0DA3" w14:textId="727A0B4B" w:rsidR="00E45EAF" w:rsidRPr="00E45EAF" w:rsidRDefault="00E45EAF" w:rsidP="00E45EAF">
                    <w:pPr>
                      <w:rPr>
                        <w:rFonts w:ascii="Arial" w:eastAsia="Arial" w:hAnsi="Arial" w:cs="Arial"/>
                        <w:noProof/>
                        <w:color w:val="7D96A4"/>
                        <w:sz w:val="16"/>
                        <w:szCs w:val="16"/>
                      </w:rPr>
                    </w:pPr>
                    <w:r w:rsidRPr="00E45EAF">
                      <w:rPr>
                        <w:rFonts w:ascii="Arial" w:eastAsia="Arial" w:hAnsi="Arial" w:cs="Arial"/>
                        <w:noProof/>
                        <w:color w:val="7D96A4"/>
                        <w:sz w:val="16"/>
                        <w:szCs w:val="16"/>
                      </w:rPr>
                      <w:t>TTTech-Auto -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2CA666" w14:textId="77777777" w:rsidR="00E23A75" w:rsidRDefault="00E23A75" w:rsidP="00686C88">
      <w:r>
        <w:separator/>
      </w:r>
    </w:p>
  </w:footnote>
  <w:footnote w:type="continuationSeparator" w:id="0">
    <w:p w14:paraId="2D741751" w14:textId="77777777" w:rsidR="00E23A75" w:rsidRDefault="00E23A75" w:rsidP="00686C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27787E7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7B679C2"/>
    <w:multiLevelType w:val="hybridMultilevel"/>
    <w:tmpl w:val="673A9A80"/>
    <w:lvl w:ilvl="0" w:tplc="54F25FBE">
      <w:start w:val="316"/>
      <w:numFmt w:val="bullet"/>
      <w:lvlText w:val="-"/>
      <w:lvlJc w:val="left"/>
      <w:pPr>
        <w:ind w:left="420" w:hanging="360"/>
      </w:pPr>
      <w:rPr>
        <w:rFonts w:ascii="Avenir Medium" w:eastAsiaTheme="minorHAnsi" w:hAnsi="Avenir Medium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 w15:restartNumberingAfterBreak="0">
    <w:nsid w:val="0FA00DF8"/>
    <w:multiLevelType w:val="hybridMultilevel"/>
    <w:tmpl w:val="A6EE7F1E"/>
    <w:lvl w:ilvl="0" w:tplc="C6C403D0">
      <w:start w:val="316"/>
      <w:numFmt w:val="bullet"/>
      <w:lvlText w:val="-"/>
      <w:lvlJc w:val="left"/>
      <w:pPr>
        <w:ind w:left="720" w:hanging="360"/>
      </w:pPr>
      <w:rPr>
        <w:rFonts w:ascii="Avenir Medium" w:eastAsiaTheme="minorHAnsi" w:hAnsi="Avenir Medium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097AC9"/>
    <w:multiLevelType w:val="hybridMultilevel"/>
    <w:tmpl w:val="8F08CDFA"/>
    <w:lvl w:ilvl="0" w:tplc="5764F454">
      <w:start w:val="1"/>
      <w:numFmt w:val="bullet"/>
      <w:lvlText w:val=""/>
      <w:lvlJc w:val="left"/>
      <w:pPr>
        <w:tabs>
          <w:tab w:val="num" w:pos="360"/>
        </w:tabs>
        <w:ind w:left="360" w:hanging="7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B07432"/>
    <w:multiLevelType w:val="hybridMultilevel"/>
    <w:tmpl w:val="98486BCC"/>
    <w:lvl w:ilvl="0" w:tplc="D1100CF6">
      <w:start w:val="316"/>
      <w:numFmt w:val="bullet"/>
      <w:lvlText w:val="-"/>
      <w:lvlJc w:val="left"/>
      <w:pPr>
        <w:ind w:left="720" w:hanging="360"/>
      </w:pPr>
      <w:rPr>
        <w:rFonts w:ascii="Avenir Medium" w:eastAsiaTheme="minorHAnsi" w:hAnsi="Avenir Medium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E3029B"/>
    <w:multiLevelType w:val="hybridMultilevel"/>
    <w:tmpl w:val="221284FA"/>
    <w:lvl w:ilvl="0" w:tplc="F286A86E">
      <w:start w:val="316"/>
      <w:numFmt w:val="bullet"/>
      <w:lvlText w:val="-"/>
      <w:lvlJc w:val="left"/>
      <w:pPr>
        <w:ind w:left="720" w:hanging="360"/>
      </w:pPr>
      <w:rPr>
        <w:rFonts w:ascii="Avenir Medium" w:eastAsiaTheme="minorHAnsi" w:hAnsi="Avenir Medium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5B117B"/>
    <w:multiLevelType w:val="multilevel"/>
    <w:tmpl w:val="6CA46AF8"/>
    <w:styleLink w:val="CurrentList1"/>
    <w:lvl w:ilvl="0">
      <w:start w:val="1"/>
      <w:numFmt w:val="bullet"/>
      <w:lvlText w:val=""/>
      <w:lvlJc w:val="left"/>
      <w:pPr>
        <w:tabs>
          <w:tab w:val="num" w:pos="1224"/>
        </w:tabs>
        <w:ind w:left="720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F4552F"/>
    <w:multiLevelType w:val="hybridMultilevel"/>
    <w:tmpl w:val="AD4022CA"/>
    <w:lvl w:ilvl="0" w:tplc="153AA240">
      <w:start w:val="1"/>
      <w:numFmt w:val="bullet"/>
      <w:lvlText w:val=""/>
      <w:lvlJc w:val="left"/>
      <w:pPr>
        <w:ind w:left="504" w:hanging="216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FE507B"/>
    <w:multiLevelType w:val="hybridMultilevel"/>
    <w:tmpl w:val="6D0C01EE"/>
    <w:lvl w:ilvl="0" w:tplc="69D22A20">
      <w:start w:val="1"/>
      <w:numFmt w:val="bullet"/>
      <w:pStyle w:val="ListBullet"/>
      <w:lvlText w:val=""/>
      <w:lvlJc w:val="left"/>
      <w:pPr>
        <w:tabs>
          <w:tab w:val="num" w:pos="1224"/>
        </w:tabs>
        <w:ind w:left="936" w:hanging="648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04497C"/>
    <w:multiLevelType w:val="hybridMultilevel"/>
    <w:tmpl w:val="43A0E800"/>
    <w:lvl w:ilvl="0" w:tplc="A4722F1C">
      <w:start w:val="1"/>
      <w:numFmt w:val="bullet"/>
      <w:lvlText w:val=""/>
      <w:lvlJc w:val="left"/>
      <w:pPr>
        <w:tabs>
          <w:tab w:val="num" w:pos="1224"/>
        </w:tabs>
        <w:ind w:left="64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DC6A5D"/>
    <w:multiLevelType w:val="multilevel"/>
    <w:tmpl w:val="8124DD68"/>
    <w:styleLink w:val="CurrentList2"/>
    <w:lvl w:ilvl="0">
      <w:start w:val="1"/>
      <w:numFmt w:val="bullet"/>
      <w:lvlText w:val=""/>
      <w:lvlJc w:val="left"/>
      <w:pPr>
        <w:tabs>
          <w:tab w:val="num" w:pos="1224"/>
        </w:tabs>
        <w:ind w:left="792" w:hanging="50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8180164">
    <w:abstractNumId w:val="0"/>
  </w:num>
  <w:num w:numId="2" w16cid:durableId="1212813351">
    <w:abstractNumId w:val="3"/>
  </w:num>
  <w:num w:numId="3" w16cid:durableId="1167596294">
    <w:abstractNumId w:val="7"/>
  </w:num>
  <w:num w:numId="4" w16cid:durableId="305203244">
    <w:abstractNumId w:val="9"/>
  </w:num>
  <w:num w:numId="5" w16cid:durableId="1712991716">
    <w:abstractNumId w:val="8"/>
  </w:num>
  <w:num w:numId="6" w16cid:durableId="979042444">
    <w:abstractNumId w:val="1"/>
  </w:num>
  <w:num w:numId="7" w16cid:durableId="1178812079">
    <w:abstractNumId w:val="4"/>
  </w:num>
  <w:num w:numId="8" w16cid:durableId="417144179">
    <w:abstractNumId w:val="5"/>
  </w:num>
  <w:num w:numId="9" w16cid:durableId="1537500637">
    <w:abstractNumId w:val="2"/>
  </w:num>
  <w:num w:numId="10" w16cid:durableId="1940142632">
    <w:abstractNumId w:val="0"/>
  </w:num>
  <w:num w:numId="11" w16cid:durableId="708802408">
    <w:abstractNumId w:val="6"/>
  </w:num>
  <w:num w:numId="12" w16cid:durableId="47306638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76F"/>
    <w:rsid w:val="00000D42"/>
    <w:rsid w:val="0002546C"/>
    <w:rsid w:val="00034F88"/>
    <w:rsid w:val="00070D7F"/>
    <w:rsid w:val="000930DF"/>
    <w:rsid w:val="000C1585"/>
    <w:rsid w:val="000D0349"/>
    <w:rsid w:val="00104ADC"/>
    <w:rsid w:val="00125E82"/>
    <w:rsid w:val="00132DD4"/>
    <w:rsid w:val="0016059D"/>
    <w:rsid w:val="001C4845"/>
    <w:rsid w:val="002F1938"/>
    <w:rsid w:val="00367AE3"/>
    <w:rsid w:val="003A0FE2"/>
    <w:rsid w:val="003E791B"/>
    <w:rsid w:val="00414E7C"/>
    <w:rsid w:val="0048576F"/>
    <w:rsid w:val="00486710"/>
    <w:rsid w:val="004C7D29"/>
    <w:rsid w:val="004F248F"/>
    <w:rsid w:val="005024EA"/>
    <w:rsid w:val="00513C3B"/>
    <w:rsid w:val="00567DB7"/>
    <w:rsid w:val="006523EB"/>
    <w:rsid w:val="00686C88"/>
    <w:rsid w:val="006C2DD3"/>
    <w:rsid w:val="006E0B8F"/>
    <w:rsid w:val="00717383"/>
    <w:rsid w:val="0075149E"/>
    <w:rsid w:val="00783F35"/>
    <w:rsid w:val="00802B08"/>
    <w:rsid w:val="00812E93"/>
    <w:rsid w:val="00815A12"/>
    <w:rsid w:val="00816833"/>
    <w:rsid w:val="008175E4"/>
    <w:rsid w:val="008A224A"/>
    <w:rsid w:val="008C5601"/>
    <w:rsid w:val="00900D58"/>
    <w:rsid w:val="009105AA"/>
    <w:rsid w:val="0093142E"/>
    <w:rsid w:val="00973D63"/>
    <w:rsid w:val="009D137A"/>
    <w:rsid w:val="00A51153"/>
    <w:rsid w:val="00A55D81"/>
    <w:rsid w:val="00A62D19"/>
    <w:rsid w:val="00A97B7B"/>
    <w:rsid w:val="00AA4EC1"/>
    <w:rsid w:val="00AB79B1"/>
    <w:rsid w:val="00AF63DD"/>
    <w:rsid w:val="00C00329"/>
    <w:rsid w:val="00CD3679"/>
    <w:rsid w:val="00D50C2F"/>
    <w:rsid w:val="00DA2F33"/>
    <w:rsid w:val="00E079E7"/>
    <w:rsid w:val="00E210E1"/>
    <w:rsid w:val="00E23A75"/>
    <w:rsid w:val="00E32322"/>
    <w:rsid w:val="00E45EAF"/>
    <w:rsid w:val="00E65632"/>
    <w:rsid w:val="00E715BE"/>
    <w:rsid w:val="00E96997"/>
    <w:rsid w:val="00F11404"/>
    <w:rsid w:val="00F53958"/>
    <w:rsid w:val="00F65859"/>
    <w:rsid w:val="00F87F27"/>
    <w:rsid w:val="00FC55B2"/>
    <w:rsid w:val="00FF0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605A1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63DD"/>
    <w:rPr>
      <w:color w:val="000000" w:themeColor="text1"/>
      <w:spacing w:val="-4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55B2"/>
    <w:pPr>
      <w:keepNext/>
      <w:keepLines/>
      <w:spacing w:line="280" w:lineRule="exact"/>
      <w:outlineLvl w:val="0"/>
    </w:pPr>
    <w:rPr>
      <w:rFonts w:asciiTheme="majorHAnsi" w:eastAsiaTheme="majorEastAsia" w:hAnsiTheme="majorHAnsi" w:cs="Times New Roman (Headings CS)"/>
      <w:b/>
      <w:caps/>
      <w:color w:val="292733" w:themeColor="text2" w:themeShade="BF"/>
      <w:sz w:val="2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86C88"/>
    <w:pPr>
      <w:keepNext/>
      <w:keepLines/>
      <w:outlineLvl w:val="1"/>
    </w:pPr>
    <w:rPr>
      <w:rFonts w:asciiTheme="majorHAnsi" w:eastAsiaTheme="majorEastAsia" w:hAnsiTheme="majorHAnsi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qFormat/>
    <w:rsid w:val="00802B08"/>
    <w:pPr>
      <w:keepNext/>
      <w:keepLines/>
      <w:spacing w:before="40" w:line="288" w:lineRule="auto"/>
      <w:outlineLvl w:val="2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815A12"/>
    <w:rPr>
      <w:rFonts w:asciiTheme="majorHAnsi" w:eastAsiaTheme="majorEastAsia" w:hAnsiTheme="majorHAnsi" w:cstheme="majorBidi"/>
      <w:color w:val="000000" w:themeColor="text1"/>
      <w:spacing w:val="-4"/>
      <w:sz w:val="20"/>
    </w:rPr>
  </w:style>
  <w:style w:type="table" w:styleId="TableGrid">
    <w:name w:val="Table Grid"/>
    <w:basedOn w:val="TableNormal"/>
    <w:uiPriority w:val="39"/>
    <w:rsid w:val="00900D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C55B2"/>
    <w:rPr>
      <w:rFonts w:asciiTheme="majorHAnsi" w:eastAsiaTheme="majorEastAsia" w:hAnsiTheme="majorHAnsi" w:cs="Times New Roman (Headings CS)"/>
      <w:b/>
      <w:caps/>
      <w:color w:val="292733" w:themeColor="text2" w:themeShade="BF"/>
      <w:sz w:val="2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15A12"/>
    <w:rPr>
      <w:rFonts w:asciiTheme="majorHAnsi" w:eastAsiaTheme="majorEastAsia" w:hAnsiTheme="majorHAnsi" w:cstheme="majorBidi"/>
      <w:b/>
      <w:color w:val="000000" w:themeColor="text1"/>
      <w:spacing w:val="-4"/>
      <w:sz w:val="20"/>
      <w:szCs w:val="26"/>
    </w:rPr>
  </w:style>
  <w:style w:type="character" w:styleId="PlaceholderText">
    <w:name w:val="Placeholder Text"/>
    <w:basedOn w:val="DefaultParagraphFont"/>
    <w:uiPriority w:val="99"/>
    <w:semiHidden/>
    <w:rsid w:val="000930DF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55B2"/>
    <w:pPr>
      <w:numPr>
        <w:ilvl w:val="1"/>
      </w:numPr>
    </w:pPr>
    <w:rPr>
      <w:rFonts w:asciiTheme="majorHAnsi" w:eastAsiaTheme="minorEastAsia" w:hAnsiTheme="majorHAnsi"/>
      <w:b/>
      <w:color w:val="1F3764" w:themeColor="accent4"/>
      <w:sz w:val="36"/>
      <w:szCs w:val="22"/>
    </w:rPr>
  </w:style>
  <w:style w:type="character" w:styleId="Emphasis">
    <w:name w:val="Emphasis"/>
    <w:basedOn w:val="DefaultParagraphFont"/>
    <w:uiPriority w:val="1"/>
    <w:semiHidden/>
    <w:qFormat/>
    <w:rsid w:val="008C5601"/>
    <w:rPr>
      <w:color w:val="593470" w:themeColor="accent1" w:themeShade="80"/>
    </w:rPr>
  </w:style>
  <w:style w:type="paragraph" w:styleId="ListBullet">
    <w:name w:val="List Bullet"/>
    <w:basedOn w:val="Normal"/>
    <w:uiPriority w:val="99"/>
    <w:unhideWhenUsed/>
    <w:rsid w:val="00132DD4"/>
    <w:pPr>
      <w:numPr>
        <w:numId w:val="5"/>
      </w:numPr>
      <w:contextualSpacing/>
    </w:pPr>
  </w:style>
  <w:style w:type="numbering" w:customStyle="1" w:styleId="CurrentList1">
    <w:name w:val="Current List1"/>
    <w:uiPriority w:val="99"/>
    <w:rsid w:val="00132DD4"/>
    <w:pPr>
      <w:numPr>
        <w:numId w:val="11"/>
      </w:numPr>
    </w:pPr>
  </w:style>
  <w:style w:type="numbering" w:customStyle="1" w:styleId="CurrentList2">
    <w:name w:val="Current List2"/>
    <w:uiPriority w:val="99"/>
    <w:rsid w:val="00132DD4"/>
    <w:pPr>
      <w:numPr>
        <w:numId w:val="12"/>
      </w:numPr>
    </w:pPr>
  </w:style>
  <w:style w:type="paragraph" w:styleId="Title">
    <w:name w:val="Title"/>
    <w:basedOn w:val="Normal"/>
    <w:next w:val="Normal"/>
    <w:link w:val="TitleChar"/>
    <w:uiPriority w:val="10"/>
    <w:qFormat/>
    <w:rsid w:val="00FC55B2"/>
    <w:rPr>
      <w:rFonts w:asciiTheme="majorHAnsi" w:eastAsiaTheme="majorEastAsia" w:hAnsiTheme="majorHAnsi" w:cstheme="majorBidi"/>
      <w:b/>
      <w:color w:val="7691CA" w:themeColor="accent3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55B2"/>
    <w:rPr>
      <w:rFonts w:asciiTheme="majorHAnsi" w:eastAsiaTheme="majorEastAsia" w:hAnsiTheme="majorHAnsi" w:cstheme="majorBidi"/>
      <w:b/>
      <w:color w:val="7691CA" w:themeColor="accent3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sid w:val="00FC55B2"/>
    <w:rPr>
      <w:rFonts w:asciiTheme="majorHAnsi" w:eastAsiaTheme="minorEastAsia" w:hAnsiTheme="majorHAnsi"/>
      <w:b/>
      <w:color w:val="1F3764" w:themeColor="accent4"/>
      <w:sz w:val="36"/>
      <w:szCs w:val="22"/>
    </w:rPr>
  </w:style>
  <w:style w:type="paragraph" w:styleId="Header">
    <w:name w:val="header"/>
    <w:basedOn w:val="Normal"/>
    <w:link w:val="HeaderChar"/>
    <w:uiPriority w:val="99"/>
    <w:unhideWhenUsed/>
    <w:rsid w:val="00A97B7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7B7B"/>
    <w:rPr>
      <w:color w:val="000000" w:themeColor="text1"/>
      <w:spacing w:val="-4"/>
      <w:sz w:val="20"/>
    </w:rPr>
  </w:style>
  <w:style w:type="paragraph" w:styleId="Footer">
    <w:name w:val="footer"/>
    <w:basedOn w:val="Normal"/>
    <w:link w:val="FooterChar"/>
    <w:uiPriority w:val="99"/>
    <w:unhideWhenUsed/>
    <w:rsid w:val="00A97B7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7B7B"/>
    <w:rPr>
      <w:color w:val="000000" w:themeColor="text1"/>
      <w:spacing w:val="-4"/>
      <w:sz w:val="20"/>
    </w:rPr>
  </w:style>
  <w:style w:type="character" w:customStyle="1" w:styleId="rynqvb">
    <w:name w:val="rynqvb"/>
    <w:basedOn w:val="DefaultParagraphFont"/>
    <w:rsid w:val="00E32322"/>
  </w:style>
  <w:style w:type="character" w:styleId="Hyperlink">
    <w:name w:val="Hyperlink"/>
    <w:basedOn w:val="DefaultParagraphFont"/>
    <w:uiPriority w:val="99"/>
    <w:unhideWhenUsed/>
    <w:rsid w:val="00E210E1"/>
    <w:rPr>
      <w:color w:val="69A02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10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904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39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22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zeljko00/SecureChatApp.git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tripic\AppData\Roaming\Microsoft\Templates\Resume%20for%20internal%20company%20transf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00FEF5ABCFE4E1F92FFEC962BA8D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CAB1CD-2B2D-40C8-839E-6E927373DAF6}"/>
      </w:docPartPr>
      <w:docPartBody>
        <w:p w:rsidR="00304381" w:rsidRDefault="00000000">
          <w:pPr>
            <w:pStyle w:val="D00FEF5ABCFE4E1F92FFEC962BA8D6C8"/>
          </w:pPr>
          <w:r w:rsidRPr="00812E93">
            <w:t>EDUCATION</w:t>
          </w:r>
        </w:p>
      </w:docPartBody>
    </w:docPart>
    <w:docPart>
      <w:docPartPr>
        <w:name w:val="1F234C87D0C546EAB52A54D9078766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92608B-3E58-4AEB-A970-0E70EE7FB966}"/>
      </w:docPartPr>
      <w:docPartBody>
        <w:p w:rsidR="00304381" w:rsidRDefault="00000000">
          <w:pPr>
            <w:pStyle w:val="1F234C87D0C546EAB52A54D9078766B3"/>
          </w:pPr>
          <w:r w:rsidRPr="00815A12">
            <w:t>Professional experience</w:t>
          </w:r>
        </w:p>
      </w:docPartBody>
    </w:docPart>
    <w:docPart>
      <w:docPartPr>
        <w:name w:val="31197218BA77497F9746D448588D52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8C6A8F-BFF7-494B-BB5A-D72ACF4DE197}"/>
      </w:docPartPr>
      <w:docPartBody>
        <w:p w:rsidR="00304381" w:rsidRDefault="00000000">
          <w:pPr>
            <w:pStyle w:val="31197218BA77497F9746D448588D52EF"/>
          </w:pPr>
          <w:r w:rsidRPr="0002546C">
            <w:rPr>
              <w:rStyle w:val="Heading1Char"/>
              <w:b w:val="0"/>
              <w:caps w:val="0"/>
            </w:rPr>
            <w:t>Skills &amp; Abilities</w:t>
          </w:r>
        </w:p>
      </w:docPartBody>
    </w:docPart>
    <w:docPart>
      <w:docPartPr>
        <w:name w:val="DC8B5B07326246B1A52B435F7C6CA7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E5B244-B780-4E0B-AE4B-1AA4BC541AC6}"/>
      </w:docPartPr>
      <w:docPartBody>
        <w:p w:rsidR="00304381" w:rsidRDefault="00000000">
          <w:pPr>
            <w:pStyle w:val="DC8B5B07326246B1A52B435F7C6CA77F"/>
          </w:pPr>
          <w:r w:rsidRPr="00812E93">
            <w:t>Accomplishments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 Medium">
    <w:charset w:val="00"/>
    <w:family w:val="auto"/>
    <w:pitch w:val="variable"/>
    <w:sig w:usb0="800000AF" w:usb1="5000204A" w:usb2="00000000" w:usb3="00000000" w:csb0="0000009B" w:csb1="00000000"/>
  </w:font>
  <w:font w:name="Avenir Next LT Pro Light">
    <w:charset w:val="00"/>
    <w:family w:val="swiss"/>
    <w:pitch w:val="variable"/>
    <w:sig w:usb0="A00000EF" w:usb1="5000204B" w:usb2="00000000" w:usb3="00000000" w:csb0="000000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venir Next LT Pro">
    <w:charset w:val="00"/>
    <w:family w:val="swiss"/>
    <w:pitch w:val="variable"/>
    <w:sig w:usb0="800000EF" w:usb1="5000204A" w:usb2="00000000" w:usb3="00000000" w:csb0="00000093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8BE"/>
    <w:rsid w:val="00080383"/>
    <w:rsid w:val="00304381"/>
    <w:rsid w:val="007277EC"/>
    <w:rsid w:val="00A60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08BE"/>
    <w:pPr>
      <w:keepNext/>
      <w:keepLines/>
      <w:spacing w:after="0" w:line="280" w:lineRule="exact"/>
      <w:outlineLvl w:val="0"/>
    </w:pPr>
    <w:rPr>
      <w:rFonts w:asciiTheme="majorHAnsi" w:eastAsiaTheme="majorEastAsia" w:hAnsiTheme="majorHAnsi" w:cs="Times New Roman (Headings CS)"/>
      <w:b/>
      <w:caps/>
      <w:color w:val="0A1D30" w:themeColor="text2" w:themeShade="BF"/>
      <w:spacing w:val="-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00FEF5ABCFE4E1F92FFEC962BA8D6C8">
    <w:name w:val="D00FEF5ABCFE4E1F92FFEC962BA8D6C8"/>
  </w:style>
  <w:style w:type="paragraph" w:customStyle="1" w:styleId="1F234C87D0C546EAB52A54D9078766B3">
    <w:name w:val="1F234C87D0C546EAB52A54D9078766B3"/>
  </w:style>
  <w:style w:type="character" w:customStyle="1" w:styleId="Heading1Char">
    <w:name w:val="Heading 1 Char"/>
    <w:basedOn w:val="DefaultParagraphFont"/>
    <w:link w:val="Heading1"/>
    <w:uiPriority w:val="9"/>
    <w:rsid w:val="00A608BE"/>
    <w:rPr>
      <w:rFonts w:asciiTheme="majorHAnsi" w:eastAsiaTheme="majorEastAsia" w:hAnsiTheme="majorHAnsi" w:cs="Times New Roman (Headings CS)"/>
      <w:b/>
      <w:caps/>
      <w:color w:val="0A1D30" w:themeColor="text2" w:themeShade="BF"/>
      <w:spacing w:val="-4"/>
      <w:szCs w:val="32"/>
    </w:rPr>
  </w:style>
  <w:style w:type="paragraph" w:customStyle="1" w:styleId="31197218BA77497F9746D448588D52EF">
    <w:name w:val="31197218BA77497F9746D448588D52EF"/>
  </w:style>
  <w:style w:type="paragraph" w:customStyle="1" w:styleId="DC8B5B07326246B1A52B435F7C6CA77F">
    <w:name w:val="DC8B5B07326246B1A52B435F7C6CA77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TM03464381 v1">
      <a:dk1>
        <a:srgbClr val="000000"/>
      </a:dk1>
      <a:lt1>
        <a:srgbClr val="FFFFFF"/>
      </a:lt1>
      <a:dk2>
        <a:srgbClr val="373545"/>
      </a:dk2>
      <a:lt2>
        <a:srgbClr val="E7E6E6"/>
      </a:lt2>
      <a:accent1>
        <a:srgbClr val="AD84C6"/>
      </a:accent1>
      <a:accent2>
        <a:srgbClr val="8784C7"/>
      </a:accent2>
      <a:accent3>
        <a:srgbClr val="7691CA"/>
      </a:accent3>
      <a:accent4>
        <a:srgbClr val="1F3764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Custom 10">
      <a:majorFont>
        <a:latin typeface="Avenir Next LT Pro"/>
        <a:ea typeface=""/>
        <a:cs typeface=""/>
      </a:majorFont>
      <a:minorFont>
        <a:latin typeface="Avenir Next LT Pro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8093777-9105-4FB5-96F2-9961392CA05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CDD1FD0-402B-4B5E-BA4B-8563F8D2CD79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FF6F605E-2197-422A-BF86-C9BA36D025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FF5F34D-BB13-4C2B-AEEF-1372B0B8B26A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Resume for internal company transfer</Template>
  <TotalTime>0</TotalTime>
  <Pages>2</Pages>
  <Words>343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2024-01-18T13:19:00Z</dcterms:created>
  <dcterms:modified xsi:type="dcterms:W3CDTF">2024-01-18T14:49:00Z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ClassificationContentMarkingFooterShapeIds">
    <vt:lpwstr>1,2,3</vt:lpwstr>
  </property>
  <property fmtid="{D5CDD505-2E9C-101B-9397-08002B2CF9AE}" pid="4" name="ClassificationContentMarkingFooterFontProps">
    <vt:lpwstr>#7d96a4,8,Arial</vt:lpwstr>
  </property>
  <property fmtid="{D5CDD505-2E9C-101B-9397-08002B2CF9AE}" pid="5" name="ClassificationContentMarkingFooterText">
    <vt:lpwstr>TTTech-Auto - Internal</vt:lpwstr>
  </property>
  <property fmtid="{D5CDD505-2E9C-101B-9397-08002B2CF9AE}" pid="6" name="MSIP_Label_cfc5926b-47cd-45c6-8757-f30924b42e09_Enabled">
    <vt:lpwstr>true</vt:lpwstr>
  </property>
  <property fmtid="{D5CDD505-2E9C-101B-9397-08002B2CF9AE}" pid="7" name="MSIP_Label_cfc5926b-47cd-45c6-8757-f30924b42e09_SetDate">
    <vt:lpwstr>2024-01-18T14:09:34Z</vt:lpwstr>
  </property>
  <property fmtid="{D5CDD505-2E9C-101B-9397-08002B2CF9AE}" pid="8" name="MSIP_Label_cfc5926b-47cd-45c6-8757-f30924b42e09_Method">
    <vt:lpwstr>Standard</vt:lpwstr>
  </property>
  <property fmtid="{D5CDD505-2E9C-101B-9397-08002B2CF9AE}" pid="9" name="MSIP_Label_cfc5926b-47cd-45c6-8757-f30924b42e09_Name">
    <vt:lpwstr>TTTech-Auto-Internal</vt:lpwstr>
  </property>
  <property fmtid="{D5CDD505-2E9C-101B-9397-08002B2CF9AE}" pid="10" name="MSIP_Label_cfc5926b-47cd-45c6-8757-f30924b42e09_SiteId">
    <vt:lpwstr>5638dc0c-ffa2-418f-8078-70f739ff781f</vt:lpwstr>
  </property>
  <property fmtid="{D5CDD505-2E9C-101B-9397-08002B2CF9AE}" pid="11" name="MSIP_Label_cfc5926b-47cd-45c6-8757-f30924b42e09_ActionId">
    <vt:lpwstr>2ec193de-07f9-44ae-9af3-43fd9c36e2e0</vt:lpwstr>
  </property>
  <property fmtid="{D5CDD505-2E9C-101B-9397-08002B2CF9AE}" pid="12" name="MSIP_Label_cfc5926b-47cd-45c6-8757-f30924b42e09_ContentBits">
    <vt:lpwstr>2</vt:lpwstr>
  </property>
</Properties>
</file>